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CB88" w14:textId="0822CB15" w:rsidR="0084569D" w:rsidRPr="00340BAF" w:rsidRDefault="0084569D" w:rsidP="0084569D">
      <w:pPr>
        <w:pStyle w:val="ImagePlaceholder"/>
      </w:pPr>
      <w:r w:rsidRPr="00340BAF">
        <w:rPr>
          <w:noProof/>
          <w:lang w:val="en-AU" w:eastAsia="en-AU"/>
        </w:rPr>
        <mc:AlternateContent>
          <mc:Choice Requires="wps">
            <w:drawing>
              <wp:anchor distT="0" distB="0" distL="114300" distR="114300" simplePos="0" relativeHeight="251683840" behindDoc="1" locked="1" layoutInCell="1" allowOverlap="1" wp14:anchorId="524A0044" wp14:editId="302C7F3C">
                <wp:simplePos x="0" y="0"/>
                <wp:positionH relativeFrom="page">
                  <wp:align>left</wp:align>
                </wp:positionH>
                <wp:positionV relativeFrom="paragraph">
                  <wp:posOffset>-782320</wp:posOffset>
                </wp:positionV>
                <wp:extent cx="7802880" cy="1623060"/>
                <wp:effectExtent l="0" t="0" r="7620" b="0"/>
                <wp:wrapNone/>
                <wp:docPr id="160900753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02880" cy="162306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6698" id="Rectangle 1" o:spid="_x0000_s1026" alt="&quot;&quot;" style="position:absolute;margin-left:0;margin-top:-61.6pt;width:614.4pt;height:127.8pt;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" fillcolor="#e5d2c2 [1301]" stroked="f" strokeweight="1pt">
                <w10:wrap anchorx="page"/>
                <w10:anchorlock/>
              </v:rect>
            </w:pict>
          </mc:Fallback>
        </mc:AlternateContent>
      </w:r>
    </w:p>
    <w:p w14:paraId="718859CA" w14:textId="77777777" w:rsidR="001B1A6C" w:rsidRDefault="003712C1" w:rsidP="001B1A6C">
      <w:pPr>
        <w:pStyle w:val="Title"/>
        <w:ind w:left="-284"/>
        <w:rPr>
          <w:sz w:val="52"/>
          <w:szCs w:val="52"/>
        </w:rPr>
      </w:pPr>
      <w:r w:rsidRPr="00340BAF">
        <w:rPr>
          <w:sz w:val="52"/>
          <w:szCs w:val="52"/>
        </w:rPr>
        <w:t>Yogesh Khapekar</w:t>
      </w:r>
    </w:p>
    <w:p w14:paraId="17ABE2F8" w14:textId="781DAAE3" w:rsidR="001B1A6C" w:rsidRDefault="003712C1" w:rsidP="001B1A6C">
      <w:pPr>
        <w:pStyle w:val="Title"/>
        <w:ind w:left="-284"/>
        <w:rPr>
          <w:sz w:val="24"/>
        </w:rPr>
      </w:pPr>
      <w:r w:rsidRPr="00340BAF">
        <w:rPr>
          <w:sz w:val="24"/>
        </w:rPr>
        <w:t>UI DESIGNER/FRONT END DEVELOPER</w:t>
      </w:r>
    </w:p>
    <w:p w14:paraId="2531BBE1" w14:textId="77777777" w:rsidR="001B1A6C" w:rsidRPr="001B1A6C" w:rsidRDefault="001B1A6C" w:rsidP="001B1A6C"/>
    <w:p w14:paraId="00C1E0D7" w14:textId="77777777" w:rsidR="001B1A6C" w:rsidRPr="001B1A6C" w:rsidRDefault="001B1A6C" w:rsidP="001B1A6C"/>
    <w:tbl>
      <w:tblPr>
        <w:tblW w:w="5271" w:type="pct"/>
        <w:tblInd w:w="-284" w:type="dxa"/>
        <w:tblCellMar>
          <w:top w:w="320" w:type="dxa"/>
          <w:left w:w="0" w:type="dxa"/>
          <w:right w:w="0" w:type="dxa"/>
        </w:tblCellMar>
        <w:tblLook w:val="0600" w:firstRow="0" w:lastRow="0" w:firstColumn="0" w:lastColumn="0" w:noHBand="1" w:noVBand="1"/>
        <w:tblCaption w:val="Layout table"/>
      </w:tblPr>
      <w:tblGrid>
        <w:gridCol w:w="20"/>
        <w:gridCol w:w="3239"/>
        <w:gridCol w:w="201"/>
        <w:gridCol w:w="7173"/>
      </w:tblGrid>
      <w:tr w:rsidR="008A07F9" w:rsidRPr="00340BAF" w14:paraId="721CC399" w14:textId="77777777" w:rsidTr="006C1342">
        <w:trPr>
          <w:trHeight w:val="2872"/>
        </w:trPr>
        <w:tc>
          <w:tcPr>
            <w:tcW w:w="20" w:type="dxa"/>
          </w:tcPr>
          <w:p w14:paraId="20204C33" w14:textId="433B48DD" w:rsidR="00A24B78" w:rsidRPr="00340BAF" w:rsidRDefault="00A24B78" w:rsidP="00A24B78"/>
        </w:tc>
        <w:tc>
          <w:tcPr>
            <w:tcW w:w="3239" w:type="dxa"/>
            <w:tcBorders>
              <w:right w:val="single" w:sz="8" w:space="0" w:color="D8BCA4" w:themeColor="accent2" w:themeTint="99"/>
            </w:tcBorders>
          </w:tcPr>
          <w:p w14:paraId="12180158" w14:textId="1045782E" w:rsidR="00A24B78" w:rsidRPr="00340BAF" w:rsidRDefault="004B50E0" w:rsidP="0008738F">
            <w:pPr>
              <w:pStyle w:val="Heading1"/>
              <w:ind w:left="-216" w:firstLine="216"/>
            </w:pPr>
            <w:r w:rsidRPr="007B7E36">
              <w:rPr>
                <w:noProof/>
              </w:rPr>
              <mc:AlternateContent>
                <mc:Choice Requires="wps">
                  <w:drawing>
                    <wp:anchor distT="0" distB="0" distL="114300" distR="114300" simplePos="0" relativeHeight="251684864" behindDoc="0" locked="0" layoutInCell="1" allowOverlap="1" wp14:anchorId="542043D1" wp14:editId="5F502DA5">
                      <wp:simplePos x="0" y="0"/>
                      <wp:positionH relativeFrom="column">
                        <wp:posOffset>298069</wp:posOffset>
                      </wp:positionH>
                      <wp:positionV relativeFrom="paragraph">
                        <wp:posOffset>0</wp:posOffset>
                      </wp:positionV>
                      <wp:extent cx="982980" cy="982980"/>
                      <wp:effectExtent l="0" t="0" r="7620" b="7620"/>
                      <wp:wrapThrough wrapText="bothSides">
                        <wp:wrapPolygon edited="0">
                          <wp:start x="7535" y="0"/>
                          <wp:lineTo x="5023" y="419"/>
                          <wp:lineTo x="0" y="5023"/>
                          <wp:lineTo x="0" y="15907"/>
                          <wp:lineTo x="4186" y="20093"/>
                          <wp:lineTo x="7116" y="21349"/>
                          <wp:lineTo x="14233" y="21349"/>
                          <wp:lineTo x="17163" y="20093"/>
                          <wp:lineTo x="21349" y="15907"/>
                          <wp:lineTo x="21349" y="5442"/>
                          <wp:lineTo x="17163" y="1256"/>
                          <wp:lineTo x="14233" y="0"/>
                          <wp:lineTo x="7535" y="0"/>
                        </wp:wrapPolygon>
                      </wp:wrapThrough>
                      <wp:docPr id="2" name="Oval 2"/>
                      <wp:cNvGraphicFramePr/>
                      <a:graphic xmlns:a="http://schemas.openxmlformats.org/drawingml/2006/main">
                        <a:graphicData uri="http://schemas.microsoft.com/office/word/2010/wordprocessingShape">
                          <wps:wsp>
                            <wps:cNvSpPr/>
                            <wps:spPr>
                              <a:xfrm>
                                <a:off x="0" y="0"/>
                                <a:ext cx="982980" cy="982980"/>
                              </a:xfrm>
                              <a:prstGeom prst="ellipse">
                                <a:avLst/>
                              </a:prstGeom>
                              <a:blipFill>
                                <a:blip r:embed="rId10" cstate="print">
                                  <a:extLst>
                                    <a:ext uri="{28A0092B-C50C-407E-A947-70E740481C1C}">
                                      <a14:useLocalDpi xmlns:a14="http://schemas.microsoft.com/office/drawing/2010/main" val="0"/>
                                    </a:ext>
                                  </a:extLst>
                                </a:blip>
                                <a:stretch>
                                  <a:fillRect/>
                                </a:stretch>
                              </a:blipFill>
                              <a:ln w="63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0AA40" id="Oval 2" o:spid="_x0000_s1026" style="position:absolute;margin-left:23.45pt;margin-top:0;width:77.4pt;height:7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" stroked="f" strokeweight="5pt">
                      <v:fill r:id="rId11" o:title="" recolor="t" rotate="t" type="frame"/>
                      <v:stroke joinstyle="miter"/>
                      <w10:wrap type="through"/>
                    </v:oval>
                  </w:pict>
                </mc:Fallback>
              </mc:AlternateContent>
            </w:r>
          </w:p>
          <w:p w14:paraId="153E9A06" w14:textId="77777777" w:rsidR="009E0107" w:rsidRDefault="009E0107" w:rsidP="0012058C">
            <w:pPr>
              <w:pStyle w:val="Information"/>
              <w:rPr>
                <w:color w:val="404040" w:themeColor="text1" w:themeTint="BF"/>
              </w:rPr>
            </w:pPr>
          </w:p>
          <w:p w14:paraId="43CFEDB9" w14:textId="77777777" w:rsidR="009E0107" w:rsidRDefault="009E0107" w:rsidP="0012058C">
            <w:pPr>
              <w:pStyle w:val="Information"/>
              <w:rPr>
                <w:color w:val="404040" w:themeColor="text1" w:themeTint="BF"/>
              </w:rPr>
            </w:pPr>
          </w:p>
          <w:p w14:paraId="129E711C" w14:textId="77777777" w:rsidR="009E0107" w:rsidRDefault="009E0107" w:rsidP="0012058C">
            <w:pPr>
              <w:pStyle w:val="Information"/>
              <w:rPr>
                <w:color w:val="404040" w:themeColor="text1" w:themeTint="BF"/>
              </w:rPr>
            </w:pPr>
          </w:p>
          <w:p w14:paraId="5C6A95D3" w14:textId="77777777" w:rsidR="009E0107" w:rsidRDefault="009E0107" w:rsidP="0012058C">
            <w:pPr>
              <w:pStyle w:val="Information"/>
              <w:rPr>
                <w:color w:val="404040" w:themeColor="text1" w:themeTint="BF"/>
              </w:rPr>
            </w:pPr>
          </w:p>
          <w:p w14:paraId="4B57AAA2" w14:textId="2CC77A6A" w:rsidR="009E0107" w:rsidRDefault="009E0107" w:rsidP="009B379C">
            <w:pPr>
              <w:pStyle w:val="Information"/>
              <w:spacing w:line="360" w:lineRule="auto"/>
              <w:rPr>
                <w:color w:val="404040" w:themeColor="text1" w:themeTint="BF"/>
              </w:rPr>
            </w:pPr>
          </w:p>
          <w:p w14:paraId="67866C3C" w14:textId="76C71421" w:rsidR="004B50E0" w:rsidRDefault="003B103C" w:rsidP="009B379C">
            <w:pPr>
              <w:pStyle w:val="Information"/>
              <w:spacing w:line="360" w:lineRule="auto"/>
              <w:rPr>
                <w:color w:val="404040" w:themeColor="text1" w:themeTint="BF"/>
              </w:rPr>
            </w:pPr>
            <w:r>
              <w:rPr>
                <w:noProof/>
                <w:color w:val="404040" w:themeColor="text1" w:themeTint="BF"/>
              </w:rPr>
              <w:drawing>
                <wp:anchor distT="0" distB="0" distL="114300" distR="114300" simplePos="0" relativeHeight="251687936" behindDoc="0" locked="0" layoutInCell="1" allowOverlap="1" wp14:anchorId="2B9C4AD0" wp14:editId="30BC3131">
                  <wp:simplePos x="0" y="0"/>
                  <wp:positionH relativeFrom="column">
                    <wp:posOffset>24765</wp:posOffset>
                  </wp:positionH>
                  <wp:positionV relativeFrom="paragraph">
                    <wp:posOffset>3810</wp:posOffset>
                  </wp:positionV>
                  <wp:extent cx="152400" cy="152400"/>
                  <wp:effectExtent l="0" t="0" r="0" b="0"/>
                  <wp:wrapThrough wrapText="bothSides">
                    <wp:wrapPolygon edited="0">
                      <wp:start x="0" y="0"/>
                      <wp:lineTo x="0" y="10800"/>
                      <wp:lineTo x="8100" y="18900"/>
                      <wp:lineTo x="18900" y="18900"/>
                      <wp:lineTo x="18900" y="10800"/>
                      <wp:lineTo x="10800" y="0"/>
                      <wp:lineTo x="0" y="0"/>
                    </wp:wrapPolygon>
                  </wp:wrapThrough>
                  <wp:docPr id="5" name="Graphic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52400" cy="152400"/>
                          </a:xfrm>
                          <a:prstGeom prst="rect">
                            <a:avLst/>
                          </a:prstGeom>
                        </pic:spPr>
                      </pic:pic>
                    </a:graphicData>
                  </a:graphic>
                </wp:anchor>
              </w:drawing>
            </w:r>
            <w:r>
              <w:rPr>
                <w:noProof/>
              </w:rPr>
              <w:drawing>
                <wp:anchor distT="0" distB="0" distL="114300" distR="114300" simplePos="0" relativeHeight="251686912" behindDoc="0" locked="0" layoutInCell="1" allowOverlap="1" wp14:anchorId="3E32BCCF" wp14:editId="4E5C27BB">
                  <wp:simplePos x="0" y="0"/>
                  <wp:positionH relativeFrom="column">
                    <wp:posOffset>24765</wp:posOffset>
                  </wp:positionH>
                  <wp:positionV relativeFrom="paragraph">
                    <wp:posOffset>221615</wp:posOffset>
                  </wp:positionV>
                  <wp:extent cx="160020" cy="160020"/>
                  <wp:effectExtent l="0" t="0" r="0" b="0"/>
                  <wp:wrapThrough wrapText="bothSides">
                    <wp:wrapPolygon edited="0">
                      <wp:start x="0" y="0"/>
                      <wp:lineTo x="0" y="18000"/>
                      <wp:lineTo x="18000" y="18000"/>
                      <wp:lineTo x="18000" y="0"/>
                      <wp:lineTo x="0" y="0"/>
                    </wp:wrapPolygon>
                  </wp:wrapThrough>
                  <wp:docPr id="3" name="Graphic 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Envelop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60020" cy="160020"/>
                          </a:xfrm>
                          <a:prstGeom prst="rect">
                            <a:avLst/>
                          </a:prstGeom>
                        </pic:spPr>
                      </pic:pic>
                    </a:graphicData>
                  </a:graphic>
                  <wp14:sizeRelH relativeFrom="margin">
                    <wp14:pctWidth>0</wp14:pctWidth>
                  </wp14:sizeRelH>
                  <wp14:sizeRelV relativeFrom="margin">
                    <wp14:pctHeight>0</wp14:pctHeight>
                  </wp14:sizeRelV>
                </wp:anchor>
              </w:drawing>
            </w:r>
            <w:r w:rsidR="004B50E0">
              <w:rPr>
                <w:color w:val="404040" w:themeColor="text1" w:themeTint="BF"/>
              </w:rPr>
              <w:t>+91 9921634708</w:t>
            </w:r>
          </w:p>
          <w:p w14:paraId="569B8135" w14:textId="2679FAEB" w:rsidR="004B50E0" w:rsidRDefault="009E0107" w:rsidP="009B379C">
            <w:pPr>
              <w:pStyle w:val="Information"/>
              <w:spacing w:line="360" w:lineRule="auto"/>
              <w:rPr>
                <w:color w:val="404040" w:themeColor="text1" w:themeTint="BF"/>
              </w:rPr>
            </w:pPr>
            <w:r>
              <w:rPr>
                <w:noProof/>
                <w:color w:val="404040" w:themeColor="text1" w:themeTint="BF"/>
              </w:rPr>
              <w:drawing>
                <wp:anchor distT="0" distB="0" distL="114300" distR="114300" simplePos="0" relativeHeight="251688960" behindDoc="0" locked="0" layoutInCell="1" allowOverlap="1" wp14:anchorId="1ED3DBE4" wp14:editId="70C5F622">
                  <wp:simplePos x="0" y="0"/>
                  <wp:positionH relativeFrom="column">
                    <wp:posOffset>0</wp:posOffset>
                  </wp:positionH>
                  <wp:positionV relativeFrom="paragraph">
                    <wp:posOffset>201930</wp:posOffset>
                  </wp:positionV>
                  <wp:extent cx="220980" cy="220980"/>
                  <wp:effectExtent l="0" t="0" r="0" b="7620"/>
                  <wp:wrapThrough wrapText="bothSides">
                    <wp:wrapPolygon edited="0">
                      <wp:start x="5586" y="0"/>
                      <wp:lineTo x="3724" y="5586"/>
                      <wp:lineTo x="7448" y="20483"/>
                      <wp:lineTo x="14897" y="20483"/>
                      <wp:lineTo x="16759" y="5586"/>
                      <wp:lineTo x="14897" y="0"/>
                      <wp:lineTo x="5586" y="0"/>
                    </wp:wrapPolygon>
                  </wp:wrapThrough>
                  <wp:docPr id="6" name="Graphic 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rke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hyperlink r:id="rId18" w:history="1">
              <w:r w:rsidR="004B50E0" w:rsidRPr="00B66E57">
                <w:rPr>
                  <w:rStyle w:val="Hyperlink"/>
                  <w:color w:val="1A89F9" w:themeColor="hyperlink" w:themeTint="BF"/>
                </w:rPr>
                <w:t>yogesh.k12288@gmail.com</w:t>
              </w:r>
            </w:hyperlink>
          </w:p>
          <w:p w14:paraId="4FA0254F" w14:textId="78335DB5" w:rsidR="004B50E0" w:rsidRDefault="004B50E0" w:rsidP="009B379C">
            <w:pPr>
              <w:pStyle w:val="Information"/>
              <w:spacing w:line="360" w:lineRule="auto"/>
              <w:rPr>
                <w:color w:val="404040" w:themeColor="text1" w:themeTint="BF"/>
              </w:rPr>
            </w:pPr>
            <w:r>
              <w:rPr>
                <w:color w:val="404040" w:themeColor="text1" w:themeTint="BF"/>
              </w:rPr>
              <w:t xml:space="preserve">Nagpur, MH </w:t>
            </w:r>
            <w:r w:rsidR="008A07F9">
              <w:rPr>
                <w:color w:val="404040" w:themeColor="text1" w:themeTint="BF"/>
              </w:rPr>
              <w:t>–</w:t>
            </w:r>
            <w:r>
              <w:rPr>
                <w:color w:val="404040" w:themeColor="text1" w:themeTint="BF"/>
              </w:rPr>
              <w:t xml:space="preserve"> 440034</w:t>
            </w:r>
          </w:p>
          <w:p w14:paraId="2587DB05" w14:textId="6BA85125" w:rsidR="008A07F9" w:rsidRPr="00340BAF" w:rsidRDefault="008A07F9" w:rsidP="009B379C">
            <w:pPr>
              <w:pStyle w:val="Information"/>
              <w:spacing w:line="360" w:lineRule="auto"/>
              <w:rPr>
                <w:color w:val="404040" w:themeColor="text1" w:themeTint="BF"/>
              </w:rPr>
            </w:pPr>
            <w:r>
              <w:rPr>
                <w:noProof/>
                <w:color w:val="404040" w:themeColor="text1" w:themeTint="BF"/>
              </w:rPr>
              <w:t xml:space="preserve"> </w:t>
            </w:r>
            <w:r>
              <w:rPr>
                <w:noProof/>
                <w:color w:val="404040" w:themeColor="text1" w:themeTint="BF"/>
              </w:rPr>
              <w:drawing>
                <wp:inline distT="0" distB="0" distL="0" distR="0" wp14:anchorId="2CF3CE0C" wp14:editId="1D0823B7">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404040" w:themeColor="text1" w:themeTint="BF"/>
              </w:rPr>
              <w:t xml:space="preserve">  </w:t>
            </w:r>
            <w:hyperlink r:id="rId20" w:history="1">
              <w:r w:rsidRPr="008A07F9">
                <w:rPr>
                  <w:rStyle w:val="Hyperlink"/>
                </w:rPr>
                <w:t>https://yogesh12288.github.io/</w:t>
              </w:r>
            </w:hyperlink>
          </w:p>
        </w:tc>
        <w:tc>
          <w:tcPr>
            <w:tcW w:w="201" w:type="dxa"/>
            <w:tcBorders>
              <w:left w:val="single" w:sz="8" w:space="0" w:color="D8BCA4" w:themeColor="accent2" w:themeTint="99"/>
            </w:tcBorders>
          </w:tcPr>
          <w:p w14:paraId="67EA1B9E" w14:textId="77777777" w:rsidR="00A24B78" w:rsidRPr="00340BAF" w:rsidRDefault="00A24B78" w:rsidP="00065553"/>
        </w:tc>
        <w:tc>
          <w:tcPr>
            <w:tcW w:w="7173" w:type="dxa"/>
            <w:tcBorders>
              <w:bottom w:val="single" w:sz="8" w:space="0" w:color="D8BCA4" w:themeColor="accent2" w:themeTint="99"/>
            </w:tcBorders>
          </w:tcPr>
          <w:p w14:paraId="1B325D35" w14:textId="0FA19AAB" w:rsidR="00A24B78" w:rsidRPr="00340BAF" w:rsidRDefault="003712C1" w:rsidP="00534762">
            <w:pPr>
              <w:pStyle w:val="Heading1"/>
              <w:ind w:right="3"/>
            </w:pPr>
            <w:r w:rsidRPr="00340BAF">
              <w:t>SUMMARY</w:t>
            </w:r>
          </w:p>
          <w:p w14:paraId="59512FD6" w14:textId="443FC1E6" w:rsidR="00C83211" w:rsidRPr="00C83211" w:rsidRDefault="003712C1" w:rsidP="003712C1">
            <w:pPr>
              <w:pStyle w:val="ListParagraph"/>
              <w:numPr>
                <w:ilvl w:val="0"/>
                <w:numId w:val="7"/>
              </w:numPr>
              <w:ind w:left="379"/>
              <w:rPr>
                <w:color w:val="404040" w:themeColor="text1" w:themeTint="BF"/>
                <w:sz w:val="20"/>
                <w:szCs w:val="20"/>
              </w:rPr>
            </w:pPr>
            <w:r w:rsidRPr="00C83211">
              <w:rPr>
                <w:color w:val="404040" w:themeColor="text1" w:themeTint="BF"/>
                <w:sz w:val="20"/>
                <w:szCs w:val="20"/>
              </w:rPr>
              <w:t xml:space="preserve">Experienced Front End Developer with a strong background in HTML &amp; CSS, boasting </w:t>
            </w:r>
            <w:r w:rsidR="008A694F">
              <w:rPr>
                <w:color w:val="404040" w:themeColor="text1" w:themeTint="BF"/>
                <w:sz w:val="20"/>
                <w:szCs w:val="20"/>
              </w:rPr>
              <w:t>12 years</w:t>
            </w:r>
            <w:r w:rsidRPr="00C83211">
              <w:rPr>
                <w:color w:val="404040" w:themeColor="text1" w:themeTint="BF"/>
                <w:sz w:val="20"/>
                <w:szCs w:val="20"/>
              </w:rPr>
              <w:t xml:space="preserve"> of expertise in web development.</w:t>
            </w:r>
          </w:p>
          <w:p w14:paraId="10EF767E" w14:textId="69FAB49B" w:rsidR="00C83211" w:rsidRPr="006C1342" w:rsidRDefault="003712C1" w:rsidP="006C1342">
            <w:pPr>
              <w:pStyle w:val="ListParagraph"/>
              <w:numPr>
                <w:ilvl w:val="0"/>
                <w:numId w:val="7"/>
              </w:numPr>
              <w:ind w:left="379"/>
              <w:rPr>
                <w:color w:val="404040" w:themeColor="text1" w:themeTint="BF"/>
                <w:sz w:val="20"/>
                <w:szCs w:val="20"/>
              </w:rPr>
            </w:pPr>
            <w:r w:rsidRPr="00C83211">
              <w:rPr>
                <w:color w:val="404040" w:themeColor="text1" w:themeTint="BF"/>
                <w:sz w:val="20"/>
                <w:szCs w:val="20"/>
              </w:rPr>
              <w:t xml:space="preserve">Leveraging </w:t>
            </w:r>
            <w:r w:rsidR="001F0596">
              <w:rPr>
                <w:color w:val="404040" w:themeColor="text1" w:themeTint="BF"/>
                <w:sz w:val="20"/>
                <w:szCs w:val="20"/>
              </w:rPr>
              <w:t>4</w:t>
            </w:r>
            <w:r w:rsidRPr="00C83211">
              <w:rPr>
                <w:color w:val="404040" w:themeColor="text1" w:themeTint="BF"/>
                <w:sz w:val="20"/>
                <w:szCs w:val="20"/>
              </w:rPr>
              <w:t xml:space="preserve"> years of focused experience </w:t>
            </w:r>
            <w:r w:rsidR="00C83211">
              <w:rPr>
                <w:color w:val="404040" w:themeColor="text1" w:themeTint="BF"/>
                <w:sz w:val="20"/>
                <w:szCs w:val="20"/>
              </w:rPr>
              <w:t>in developing single page applications</w:t>
            </w:r>
            <w:r w:rsidR="004F6979">
              <w:rPr>
                <w:color w:val="404040" w:themeColor="text1" w:themeTint="BF"/>
                <w:sz w:val="20"/>
                <w:szCs w:val="20"/>
              </w:rPr>
              <w:t xml:space="preserve"> </w:t>
            </w:r>
            <w:r w:rsidR="00C83211">
              <w:rPr>
                <w:color w:val="404040" w:themeColor="text1" w:themeTint="BF"/>
                <w:sz w:val="20"/>
                <w:szCs w:val="20"/>
              </w:rPr>
              <w:t>(SPA’s) using Angular.</w:t>
            </w:r>
            <w:r w:rsidRPr="00C83211">
              <w:rPr>
                <w:color w:val="404040" w:themeColor="text1" w:themeTint="BF"/>
                <w:sz w:val="20"/>
                <w:szCs w:val="20"/>
              </w:rPr>
              <w:t xml:space="preserve"> </w:t>
            </w:r>
          </w:p>
          <w:p w14:paraId="07BA9819" w14:textId="4AF1FF39" w:rsidR="00C83211" w:rsidRDefault="003712C1" w:rsidP="003712C1">
            <w:pPr>
              <w:pStyle w:val="ListParagraph"/>
              <w:numPr>
                <w:ilvl w:val="0"/>
                <w:numId w:val="7"/>
              </w:numPr>
              <w:ind w:left="379"/>
              <w:rPr>
                <w:color w:val="404040" w:themeColor="text1" w:themeTint="BF"/>
                <w:sz w:val="20"/>
                <w:szCs w:val="20"/>
              </w:rPr>
            </w:pPr>
            <w:r w:rsidRPr="00C83211">
              <w:rPr>
                <w:color w:val="404040" w:themeColor="text1" w:themeTint="BF"/>
                <w:sz w:val="20"/>
                <w:szCs w:val="20"/>
              </w:rPr>
              <w:t>Good Understanding of Document Object Model (DOM) and DOM manipulation techniques.</w:t>
            </w:r>
          </w:p>
          <w:p w14:paraId="40D90B25" w14:textId="35899F7D" w:rsidR="0010234F" w:rsidRPr="0010234F" w:rsidRDefault="0010234F" w:rsidP="0010234F">
            <w:pPr>
              <w:pStyle w:val="ListParagraph"/>
              <w:numPr>
                <w:ilvl w:val="0"/>
                <w:numId w:val="7"/>
              </w:numPr>
              <w:ind w:left="379"/>
              <w:rPr>
                <w:color w:val="404040" w:themeColor="text1" w:themeTint="BF"/>
                <w:sz w:val="20"/>
                <w:szCs w:val="20"/>
              </w:rPr>
            </w:pPr>
            <w:r>
              <w:rPr>
                <w:color w:val="404040" w:themeColor="text1" w:themeTint="BF"/>
                <w:sz w:val="20"/>
                <w:szCs w:val="20"/>
              </w:rPr>
              <w:t>Knowledge of WCAG and Web Accessibility Guidelines</w:t>
            </w:r>
            <w:r w:rsidRPr="00C83211">
              <w:rPr>
                <w:color w:val="404040" w:themeColor="text1" w:themeTint="BF"/>
                <w:sz w:val="20"/>
                <w:szCs w:val="20"/>
              </w:rPr>
              <w:t>.</w:t>
            </w:r>
          </w:p>
          <w:p w14:paraId="2C801970" w14:textId="77777777" w:rsidR="00340BAF" w:rsidRDefault="003712C1" w:rsidP="003712C1">
            <w:pPr>
              <w:pStyle w:val="ListParagraph"/>
              <w:numPr>
                <w:ilvl w:val="0"/>
                <w:numId w:val="7"/>
              </w:numPr>
              <w:ind w:left="379"/>
              <w:rPr>
                <w:color w:val="404040" w:themeColor="text1" w:themeTint="BF"/>
                <w:sz w:val="20"/>
                <w:szCs w:val="20"/>
              </w:rPr>
            </w:pPr>
            <w:r w:rsidRPr="00C83211">
              <w:rPr>
                <w:color w:val="404040" w:themeColor="text1" w:themeTint="BF"/>
                <w:sz w:val="20"/>
                <w:szCs w:val="20"/>
              </w:rPr>
              <w:t>Experience of working on CSS Preprocessors like LESS and SASS.</w:t>
            </w:r>
          </w:p>
          <w:p w14:paraId="762E87CD" w14:textId="7EF5886F" w:rsidR="0010234F" w:rsidRPr="00126A12" w:rsidRDefault="0010234F" w:rsidP="0010234F">
            <w:pPr>
              <w:pStyle w:val="ListParagraph"/>
              <w:ind w:left="379"/>
              <w:rPr>
                <w:color w:val="404040" w:themeColor="text1" w:themeTint="BF"/>
                <w:sz w:val="20"/>
                <w:szCs w:val="20"/>
              </w:rPr>
            </w:pPr>
          </w:p>
        </w:tc>
      </w:tr>
      <w:tr w:rsidR="008A07F9" w:rsidRPr="00340BAF" w14:paraId="1BD23EA4" w14:textId="77777777" w:rsidTr="00247BA0">
        <w:trPr>
          <w:trHeight w:val="8651"/>
        </w:trPr>
        <w:tc>
          <w:tcPr>
            <w:tcW w:w="20" w:type="dxa"/>
          </w:tcPr>
          <w:p w14:paraId="5488B5CC" w14:textId="77777777" w:rsidR="00CE7496" w:rsidRPr="00340BAF" w:rsidRDefault="00CE7496" w:rsidP="0033248B"/>
        </w:tc>
        <w:tc>
          <w:tcPr>
            <w:tcW w:w="3239" w:type="dxa"/>
            <w:tcBorders>
              <w:right w:val="single" w:sz="8" w:space="0" w:color="D8BCA4" w:themeColor="accent2" w:themeTint="99"/>
            </w:tcBorders>
          </w:tcPr>
          <w:p w14:paraId="1BB33EA2" w14:textId="35717665" w:rsidR="00CE7496" w:rsidRPr="00340BAF" w:rsidRDefault="009E0107" w:rsidP="009E0107">
            <w:pPr>
              <w:pStyle w:val="Heading1"/>
              <w:ind w:hanging="22"/>
            </w:pPr>
            <w:r>
              <w:t>skillS</w:t>
            </w:r>
          </w:p>
          <w:p w14:paraId="3C07EB50" w14:textId="5AE30BD8" w:rsidR="00921FA7" w:rsidRPr="00340BAF" w:rsidRDefault="00325DD9" w:rsidP="00921FA7">
            <w:pPr>
              <w:pStyle w:val="Heading2"/>
              <w:spacing w:line="276" w:lineRule="auto"/>
            </w:pPr>
            <w:r>
              <w:t>WEB</w:t>
            </w:r>
            <w:r w:rsidR="00921FA7">
              <w:t xml:space="preserve"> TECHNOLOGIES</w:t>
            </w:r>
          </w:p>
          <w:p w14:paraId="003F507C" w14:textId="4C9A4506" w:rsidR="00921FA7" w:rsidRDefault="00921FA7" w:rsidP="00921FA7">
            <w:pPr>
              <w:ind w:left="-216" w:firstLine="216"/>
            </w:pPr>
            <w:r>
              <w:t>HTML, CSS,</w:t>
            </w:r>
            <w:r w:rsidR="0076502D">
              <w:t xml:space="preserve"> Bootstrap, </w:t>
            </w:r>
            <w:proofErr w:type="spellStart"/>
            <w:r>
              <w:t>Javascript</w:t>
            </w:r>
            <w:proofErr w:type="spellEnd"/>
            <w:r w:rsidR="00566E03">
              <w:t>,</w:t>
            </w:r>
          </w:p>
          <w:p w14:paraId="553FB7F6" w14:textId="2EBF68D5" w:rsidR="00921FA7" w:rsidRDefault="00126A12" w:rsidP="00566E03">
            <w:pPr>
              <w:ind w:left="-216" w:firstLine="216"/>
            </w:pPr>
            <w:r>
              <w:t>SASS</w:t>
            </w:r>
            <w:r w:rsidR="0010234F">
              <w:t>,</w:t>
            </w:r>
            <w:r w:rsidR="0076502D">
              <w:t xml:space="preserve"> </w:t>
            </w:r>
            <w:r>
              <w:t>LESS</w:t>
            </w:r>
            <w:r w:rsidR="00566E03">
              <w:t>,</w:t>
            </w:r>
            <w:r w:rsidR="00BC7570">
              <w:t xml:space="preserve"> Angular</w:t>
            </w:r>
          </w:p>
          <w:p w14:paraId="39BE308B" w14:textId="77777777" w:rsidR="00126A12" w:rsidRDefault="00126A12" w:rsidP="00921FA7"/>
          <w:p w14:paraId="1704CAB8" w14:textId="5576E7B8" w:rsidR="00126A12" w:rsidRPr="00340BAF" w:rsidRDefault="00126A12" w:rsidP="00126A12">
            <w:pPr>
              <w:pStyle w:val="Heading2"/>
              <w:spacing w:line="276" w:lineRule="auto"/>
            </w:pPr>
            <w:r>
              <w:t>VERSIONING TOOLS</w:t>
            </w:r>
          </w:p>
          <w:p w14:paraId="2DE1C53F" w14:textId="4A98C873" w:rsidR="00126A12" w:rsidRDefault="00126A12" w:rsidP="00126A12">
            <w:r>
              <w:t>Git</w:t>
            </w:r>
          </w:p>
          <w:p w14:paraId="5039919D" w14:textId="77777777" w:rsidR="00126A12" w:rsidRDefault="00126A12" w:rsidP="00566E03">
            <w:pPr>
              <w:tabs>
                <w:tab w:val="left" w:pos="444"/>
              </w:tabs>
            </w:pPr>
          </w:p>
          <w:p w14:paraId="77D523E0" w14:textId="77777777" w:rsidR="00126A12" w:rsidRPr="00340BAF" w:rsidRDefault="00126A12" w:rsidP="00566E03">
            <w:pPr>
              <w:pStyle w:val="Heading2"/>
              <w:tabs>
                <w:tab w:val="left" w:pos="444"/>
              </w:tabs>
              <w:spacing w:line="276" w:lineRule="auto"/>
            </w:pPr>
            <w:r>
              <w:t>IDE</w:t>
            </w:r>
          </w:p>
          <w:p w14:paraId="2AA01805" w14:textId="6AB8ED49" w:rsidR="0010234F" w:rsidRDefault="00126A12" w:rsidP="00566E03">
            <w:pPr>
              <w:tabs>
                <w:tab w:val="left" w:pos="444"/>
              </w:tabs>
            </w:pPr>
            <w:r>
              <w:t>Visual Studio Code,</w:t>
            </w:r>
            <w:r w:rsidR="0076502D">
              <w:t xml:space="preserve"> </w:t>
            </w:r>
            <w:r>
              <w:t>Sublime Text,</w:t>
            </w:r>
          </w:p>
          <w:p w14:paraId="46CE2D61" w14:textId="517FB06D" w:rsidR="00126A12" w:rsidRDefault="00126A12" w:rsidP="00566E03">
            <w:pPr>
              <w:tabs>
                <w:tab w:val="left" w:pos="444"/>
              </w:tabs>
            </w:pPr>
            <w:r>
              <w:t>Notepad ++</w:t>
            </w:r>
          </w:p>
          <w:p w14:paraId="530BCA3D" w14:textId="065A6DA4" w:rsidR="00BC7570" w:rsidRDefault="00BC7570" w:rsidP="00566E03">
            <w:pPr>
              <w:tabs>
                <w:tab w:val="left" w:pos="444"/>
              </w:tabs>
            </w:pPr>
          </w:p>
          <w:p w14:paraId="13710131" w14:textId="77777777" w:rsidR="00BC7570" w:rsidRPr="00340BAF" w:rsidRDefault="00BC7570" w:rsidP="00566E03">
            <w:pPr>
              <w:pStyle w:val="Heading2"/>
              <w:tabs>
                <w:tab w:val="left" w:pos="444"/>
              </w:tabs>
              <w:spacing w:line="276" w:lineRule="auto"/>
            </w:pPr>
            <w:r>
              <w:t>SOFT SKILLS</w:t>
            </w:r>
          </w:p>
          <w:p w14:paraId="473A66AE" w14:textId="23AEC683" w:rsidR="0010234F" w:rsidRDefault="00BC7570" w:rsidP="00566E03">
            <w:pPr>
              <w:tabs>
                <w:tab w:val="left" w:pos="444"/>
              </w:tabs>
              <w:ind w:right="133"/>
            </w:pPr>
            <w:r>
              <w:t>Dedication,</w:t>
            </w:r>
            <w:r w:rsidR="0076502D">
              <w:t xml:space="preserve"> </w:t>
            </w:r>
            <w:r>
              <w:t>Teamwork,</w:t>
            </w:r>
          </w:p>
          <w:p w14:paraId="6E491A8A" w14:textId="0D5A20BC" w:rsidR="0010234F" w:rsidRDefault="00BC7570" w:rsidP="00566E03">
            <w:pPr>
              <w:tabs>
                <w:tab w:val="left" w:pos="444"/>
              </w:tabs>
              <w:ind w:right="133"/>
            </w:pPr>
            <w:r>
              <w:t>Time Management,</w:t>
            </w:r>
            <w:r w:rsidR="0076502D">
              <w:t xml:space="preserve"> </w:t>
            </w:r>
            <w:r>
              <w:t>Adaptability,</w:t>
            </w:r>
          </w:p>
          <w:p w14:paraId="5A7A7A78" w14:textId="55A67429" w:rsidR="0010234F" w:rsidRDefault="00BC7570" w:rsidP="00BC7570">
            <w:pPr>
              <w:ind w:right="133"/>
            </w:pPr>
            <w:r>
              <w:t>Work Ethics, Detail Oriented,</w:t>
            </w:r>
          </w:p>
          <w:p w14:paraId="714769C6" w14:textId="6DC32BA6" w:rsidR="00BC7570" w:rsidRDefault="00BC7570" w:rsidP="00BC7570">
            <w:pPr>
              <w:ind w:right="133"/>
            </w:pPr>
            <w:r>
              <w:t>Multi-tasking, Flexibility</w:t>
            </w:r>
          </w:p>
          <w:p w14:paraId="3F13FCD2" w14:textId="0EAA1B43" w:rsidR="00831271" w:rsidRDefault="00831271" w:rsidP="00B14059">
            <w:pPr>
              <w:spacing w:line="276" w:lineRule="auto"/>
            </w:pPr>
          </w:p>
          <w:p w14:paraId="13A440F3" w14:textId="2B202C98" w:rsidR="00B14059" w:rsidRPr="00340BAF" w:rsidRDefault="00B14059" w:rsidP="00B14059">
            <w:pPr>
              <w:pStyle w:val="Heading2"/>
              <w:spacing w:line="276" w:lineRule="auto"/>
              <w:ind w:left="-216" w:firstLine="216"/>
            </w:pPr>
            <w:r>
              <w:t xml:space="preserve">GraPHIC Design TOOLS </w:t>
            </w:r>
          </w:p>
          <w:p w14:paraId="32FFAEC2" w14:textId="77777777" w:rsidR="00B14059" w:rsidRDefault="00B14059" w:rsidP="00B14059">
            <w:pPr>
              <w:spacing w:line="276" w:lineRule="auto"/>
            </w:pPr>
            <w:r>
              <w:t xml:space="preserve">Adobe Photoshop, </w:t>
            </w:r>
          </w:p>
          <w:p w14:paraId="2EE49E93" w14:textId="0E6FDD72" w:rsidR="00B14059" w:rsidRPr="00831271" w:rsidRDefault="00B14059" w:rsidP="00566E03">
            <w:pPr>
              <w:spacing w:line="276" w:lineRule="auto"/>
            </w:pPr>
            <w:r>
              <w:t>Adobe Illustrator</w:t>
            </w:r>
          </w:p>
          <w:p w14:paraId="01754432" w14:textId="77777777" w:rsidR="00CE7496" w:rsidRPr="00340BAF" w:rsidRDefault="00CE7496" w:rsidP="0008738F">
            <w:pPr>
              <w:ind w:left="-216" w:firstLine="216"/>
            </w:pPr>
          </w:p>
          <w:p w14:paraId="089F75E3" w14:textId="77777777" w:rsidR="0010234F" w:rsidRPr="0010234F" w:rsidRDefault="0010234F" w:rsidP="0010234F"/>
          <w:p w14:paraId="0FDA49B0" w14:textId="290EAC6B" w:rsidR="00CE7496" w:rsidRPr="00340BAF" w:rsidRDefault="007C5739" w:rsidP="0008738F">
            <w:pPr>
              <w:pStyle w:val="Heading1"/>
              <w:ind w:left="-216" w:firstLine="216"/>
            </w:pPr>
            <w:r>
              <w:t>EDUCATION</w:t>
            </w:r>
          </w:p>
          <w:p w14:paraId="7A4FFA9F" w14:textId="77777777" w:rsidR="00566E03" w:rsidRDefault="00566E03" w:rsidP="0008738F">
            <w:pPr>
              <w:ind w:left="-216" w:firstLine="216"/>
            </w:pPr>
            <w:proofErr w:type="spellStart"/>
            <w:proofErr w:type="gramStart"/>
            <w:r>
              <w:t>B.Sc</w:t>
            </w:r>
            <w:proofErr w:type="spellEnd"/>
            <w:proofErr w:type="gramEnd"/>
            <w:r>
              <w:t xml:space="preserve"> – Media Graphics and</w:t>
            </w:r>
          </w:p>
          <w:p w14:paraId="4FDDF053" w14:textId="197090CE" w:rsidR="007C5739" w:rsidRDefault="00566E03" w:rsidP="0008738F">
            <w:pPr>
              <w:ind w:left="-216" w:firstLine="216"/>
            </w:pPr>
            <w:r>
              <w:t xml:space="preserve">Animation, YCMOU - </w:t>
            </w:r>
            <w:r w:rsidR="007C5739">
              <w:t>2011</w:t>
            </w:r>
          </w:p>
          <w:p w14:paraId="55A0E050" w14:textId="77777777" w:rsidR="007C5739" w:rsidRDefault="007C5739" w:rsidP="00566E03">
            <w:pPr>
              <w:ind w:left="406" w:firstLine="264"/>
            </w:pPr>
          </w:p>
          <w:p w14:paraId="6ED6F30D" w14:textId="77777777" w:rsidR="00566E03" w:rsidRDefault="00566E03" w:rsidP="007C5739">
            <w:pPr>
              <w:ind w:left="-216" w:firstLine="216"/>
            </w:pPr>
            <w:r>
              <w:t>Diploma in Computer Technology,</w:t>
            </w:r>
          </w:p>
          <w:p w14:paraId="4AA3C6C9" w14:textId="64DA0477" w:rsidR="007C5739" w:rsidRDefault="00566E03" w:rsidP="007C5739">
            <w:pPr>
              <w:ind w:left="-216" w:firstLine="216"/>
            </w:pPr>
            <w:r>
              <w:t xml:space="preserve">MSBTE - </w:t>
            </w:r>
            <w:r w:rsidR="007C5739">
              <w:t>2008</w:t>
            </w:r>
          </w:p>
          <w:p w14:paraId="6A854920" w14:textId="027CB91D" w:rsidR="007C5739" w:rsidRDefault="007C5739" w:rsidP="007C5739">
            <w:pPr>
              <w:pStyle w:val="Heading2"/>
              <w:spacing w:line="276" w:lineRule="auto"/>
            </w:pPr>
            <w:r>
              <w:t xml:space="preserve"> </w:t>
            </w:r>
          </w:p>
          <w:p w14:paraId="16533BB3" w14:textId="7902B454" w:rsidR="007C5739" w:rsidRDefault="00566E03" w:rsidP="00566E03">
            <w:r>
              <w:t xml:space="preserve">HSC, </w:t>
            </w:r>
            <w:r w:rsidR="007C5739">
              <w:t>Maharashtra Board</w:t>
            </w:r>
            <w:r>
              <w:t xml:space="preserve"> - </w:t>
            </w:r>
            <w:r w:rsidR="007C5739">
              <w:t>2005</w:t>
            </w:r>
          </w:p>
          <w:p w14:paraId="085DA917" w14:textId="04319635" w:rsidR="007C5739" w:rsidRDefault="007C5739" w:rsidP="007C5739">
            <w:pPr>
              <w:pStyle w:val="Heading2"/>
              <w:spacing w:line="276" w:lineRule="auto"/>
            </w:pPr>
            <w:r>
              <w:t xml:space="preserve"> </w:t>
            </w:r>
          </w:p>
          <w:p w14:paraId="23472585" w14:textId="276E3954" w:rsidR="007C5739" w:rsidRDefault="00566E03" w:rsidP="00566E03">
            <w:r>
              <w:t xml:space="preserve">SSC, </w:t>
            </w:r>
            <w:r w:rsidR="007C5739">
              <w:t>Maharashtra Board</w:t>
            </w:r>
            <w:r>
              <w:t xml:space="preserve"> - </w:t>
            </w:r>
            <w:r w:rsidR="007C5739">
              <w:t>2003</w:t>
            </w:r>
          </w:p>
          <w:p w14:paraId="6C1F506F" w14:textId="192D2080" w:rsidR="007C5739" w:rsidRDefault="007C5739" w:rsidP="007C5739">
            <w:pPr>
              <w:ind w:left="-216" w:firstLine="216"/>
            </w:pPr>
          </w:p>
          <w:p w14:paraId="734482DF" w14:textId="265DA3F1" w:rsidR="00132E87" w:rsidRDefault="00132E87" w:rsidP="007C5739">
            <w:pPr>
              <w:ind w:left="-216" w:firstLine="216"/>
            </w:pPr>
          </w:p>
          <w:p w14:paraId="1CB697A9" w14:textId="6920D9BB" w:rsidR="00132E87" w:rsidRPr="00340BAF" w:rsidRDefault="00132E87" w:rsidP="00132E87">
            <w:pPr>
              <w:pStyle w:val="Heading1"/>
              <w:ind w:left="-216" w:firstLine="216"/>
            </w:pPr>
            <w:r>
              <w:t>CERTIFICATION</w:t>
            </w:r>
          </w:p>
          <w:p w14:paraId="23E4EE29" w14:textId="7B033014" w:rsidR="00132E87" w:rsidRPr="00340BAF" w:rsidRDefault="00132E87" w:rsidP="00132E87">
            <w:pPr>
              <w:pStyle w:val="Heading2"/>
              <w:spacing w:line="276" w:lineRule="auto"/>
            </w:pPr>
            <w:r>
              <w:t>ANGULAR CRASH COURSE</w:t>
            </w:r>
          </w:p>
          <w:p w14:paraId="2091647A" w14:textId="3C3F9F49" w:rsidR="00132E87" w:rsidRDefault="00132E87" w:rsidP="00132E87">
            <w:pPr>
              <w:ind w:left="-216" w:firstLine="216"/>
            </w:pPr>
            <w:r>
              <w:t>Udemy</w:t>
            </w:r>
          </w:p>
          <w:p w14:paraId="716722FF" w14:textId="39FFBC20" w:rsidR="00132E87" w:rsidRDefault="00132E87" w:rsidP="007C5739">
            <w:pPr>
              <w:ind w:left="-216" w:firstLine="216"/>
            </w:pPr>
          </w:p>
          <w:p w14:paraId="2B3A4CCA" w14:textId="25BE9569" w:rsidR="00132E87" w:rsidRPr="00340BAF" w:rsidRDefault="00132E87" w:rsidP="00132E87">
            <w:pPr>
              <w:pStyle w:val="Heading2"/>
              <w:spacing w:line="276" w:lineRule="auto"/>
            </w:pPr>
            <w:r>
              <w:t>JAVASCRIPT ESSENTIAL TRAINING</w:t>
            </w:r>
          </w:p>
          <w:p w14:paraId="76A0BE4A" w14:textId="45C85E88" w:rsidR="00132E87" w:rsidRDefault="00132E87" w:rsidP="00132E87">
            <w:pPr>
              <w:ind w:left="-216" w:firstLine="216"/>
            </w:pPr>
            <w:proofErr w:type="spellStart"/>
            <w:r>
              <w:t>Linkedin</w:t>
            </w:r>
            <w:proofErr w:type="spellEnd"/>
            <w:r>
              <w:t xml:space="preserve"> Learning</w:t>
            </w:r>
          </w:p>
          <w:p w14:paraId="22E0F596" w14:textId="32DF51F6" w:rsidR="00132E87" w:rsidRDefault="00132E87" w:rsidP="007C5739">
            <w:pPr>
              <w:ind w:left="-216" w:firstLine="216"/>
            </w:pPr>
          </w:p>
          <w:p w14:paraId="1AE808A5" w14:textId="4E98273F" w:rsidR="00132E87" w:rsidRPr="00340BAF" w:rsidRDefault="00132E87" w:rsidP="00132E87">
            <w:pPr>
              <w:pStyle w:val="Heading2"/>
              <w:spacing w:line="276" w:lineRule="auto"/>
            </w:pPr>
            <w:r>
              <w:t>AGILE WITH ATLASSIAN JIRA</w:t>
            </w:r>
          </w:p>
          <w:p w14:paraId="52A07077" w14:textId="4AF9BF51" w:rsidR="00132E87" w:rsidRDefault="00132E87" w:rsidP="00132E87">
            <w:pPr>
              <w:ind w:left="-216" w:firstLine="216"/>
            </w:pPr>
            <w:r>
              <w:t>Coursera</w:t>
            </w:r>
          </w:p>
          <w:p w14:paraId="6A2D5F70" w14:textId="69B343CC" w:rsidR="0010234F" w:rsidRDefault="0010234F" w:rsidP="00132E87">
            <w:pPr>
              <w:ind w:left="-216" w:firstLine="216"/>
            </w:pPr>
          </w:p>
          <w:p w14:paraId="1D3CC978" w14:textId="4356C44D" w:rsidR="0010234F" w:rsidRDefault="0010234F" w:rsidP="00132E87">
            <w:pPr>
              <w:ind w:left="-216" w:firstLine="216"/>
            </w:pPr>
            <w:r>
              <w:t>GETTING STARTED WITH LESS</w:t>
            </w:r>
          </w:p>
          <w:p w14:paraId="72B59A82" w14:textId="1F50499B" w:rsidR="0010234F" w:rsidRDefault="0010234F" w:rsidP="00132E87">
            <w:pPr>
              <w:ind w:left="-216" w:firstLine="216"/>
            </w:pPr>
            <w:r>
              <w:t>Udemy</w:t>
            </w:r>
          </w:p>
          <w:p w14:paraId="3C5819F1" w14:textId="77777777" w:rsidR="00132E87" w:rsidRDefault="00132E87" w:rsidP="0010234F"/>
          <w:p w14:paraId="01E91447" w14:textId="243B3185" w:rsidR="007C5739" w:rsidRDefault="007C5739" w:rsidP="007C5739">
            <w:pPr>
              <w:ind w:left="-216" w:firstLine="216"/>
            </w:pPr>
          </w:p>
          <w:p w14:paraId="0B066875" w14:textId="2F3EB714" w:rsidR="00D2090C" w:rsidRPr="00D2090C" w:rsidRDefault="00921FA7" w:rsidP="00D2090C">
            <w:pPr>
              <w:pStyle w:val="Heading1"/>
            </w:pPr>
            <w:r>
              <w:t xml:space="preserve">HOBBIES </w:t>
            </w:r>
            <w:r w:rsidR="00D2090C">
              <w:t>AND INTERESTS</w:t>
            </w:r>
          </w:p>
          <w:p w14:paraId="21623E80" w14:textId="77777777" w:rsidR="00921FA7" w:rsidRPr="00534762" w:rsidRDefault="00921FA7" w:rsidP="00921FA7">
            <w:pPr>
              <w:pStyle w:val="ListParagraph"/>
              <w:numPr>
                <w:ilvl w:val="0"/>
                <w:numId w:val="11"/>
              </w:numPr>
              <w:ind w:left="404"/>
              <w:rPr>
                <w:color w:val="404040" w:themeColor="text1" w:themeTint="BF"/>
                <w:sz w:val="20"/>
                <w:szCs w:val="20"/>
              </w:rPr>
            </w:pPr>
            <w:r w:rsidRPr="00534762">
              <w:rPr>
                <w:color w:val="404040" w:themeColor="text1" w:themeTint="BF"/>
                <w:sz w:val="20"/>
                <w:szCs w:val="20"/>
              </w:rPr>
              <w:t>Video Games</w:t>
            </w:r>
          </w:p>
          <w:p w14:paraId="478765FD" w14:textId="77777777" w:rsidR="00921FA7" w:rsidRPr="00534762" w:rsidRDefault="00921FA7" w:rsidP="00921FA7">
            <w:pPr>
              <w:pStyle w:val="ListParagraph"/>
              <w:numPr>
                <w:ilvl w:val="0"/>
                <w:numId w:val="11"/>
              </w:numPr>
              <w:ind w:left="404"/>
              <w:rPr>
                <w:color w:val="404040" w:themeColor="text1" w:themeTint="BF"/>
                <w:sz w:val="20"/>
                <w:szCs w:val="20"/>
              </w:rPr>
            </w:pPr>
            <w:r w:rsidRPr="00534762">
              <w:rPr>
                <w:color w:val="404040" w:themeColor="text1" w:themeTint="BF"/>
                <w:sz w:val="20"/>
                <w:szCs w:val="20"/>
              </w:rPr>
              <w:t>Cooking</w:t>
            </w:r>
          </w:p>
          <w:p w14:paraId="6FB59331" w14:textId="5B7A1F13" w:rsidR="00921FA7" w:rsidRDefault="00921FA7" w:rsidP="00921FA7">
            <w:pPr>
              <w:pStyle w:val="ListParagraph"/>
              <w:numPr>
                <w:ilvl w:val="0"/>
                <w:numId w:val="11"/>
              </w:numPr>
              <w:ind w:left="404"/>
              <w:rPr>
                <w:color w:val="404040" w:themeColor="text1" w:themeTint="BF"/>
                <w:sz w:val="20"/>
                <w:szCs w:val="20"/>
              </w:rPr>
            </w:pPr>
            <w:r w:rsidRPr="00534762">
              <w:rPr>
                <w:color w:val="404040" w:themeColor="text1" w:themeTint="BF"/>
                <w:sz w:val="20"/>
                <w:szCs w:val="20"/>
              </w:rPr>
              <w:t>Music</w:t>
            </w:r>
          </w:p>
          <w:p w14:paraId="7706FE81" w14:textId="4DFE113D" w:rsidR="00050D93" w:rsidRDefault="00050D93" w:rsidP="00050D93">
            <w:pPr>
              <w:rPr>
                <w:szCs w:val="20"/>
              </w:rPr>
            </w:pPr>
          </w:p>
          <w:p w14:paraId="26E842E7" w14:textId="375B676B" w:rsidR="00050D93" w:rsidRDefault="00050D93" w:rsidP="00050D93">
            <w:pPr>
              <w:rPr>
                <w:szCs w:val="20"/>
              </w:rPr>
            </w:pPr>
          </w:p>
          <w:p w14:paraId="07660349" w14:textId="3FA53F22" w:rsidR="00050D93" w:rsidRPr="00340BAF" w:rsidRDefault="0076502D" w:rsidP="00050D93">
            <w:pPr>
              <w:pStyle w:val="Heading1"/>
            </w:pPr>
            <w:r>
              <w:t>PERSONAL INFO</w:t>
            </w:r>
            <w:r w:rsidR="002D7217">
              <w:t>RMATION</w:t>
            </w:r>
          </w:p>
          <w:p w14:paraId="289BFA11" w14:textId="2BB410B7" w:rsidR="00566E03" w:rsidRPr="00340BAF" w:rsidRDefault="00566E03" w:rsidP="00566E03">
            <w:pPr>
              <w:pStyle w:val="Heading2"/>
              <w:spacing w:line="276" w:lineRule="auto"/>
            </w:pPr>
            <w:r>
              <w:t>NAME</w:t>
            </w:r>
          </w:p>
          <w:p w14:paraId="02D5139B" w14:textId="433BD05D" w:rsidR="00566E03" w:rsidRDefault="00566E03" w:rsidP="00566E03">
            <w:pPr>
              <w:ind w:left="-216" w:firstLine="216"/>
            </w:pPr>
            <w:r>
              <w:t>Yogesh Prabhakar Khapekar</w:t>
            </w:r>
          </w:p>
          <w:p w14:paraId="435DC1FA" w14:textId="77777777" w:rsidR="00566E03" w:rsidRDefault="00566E03" w:rsidP="00566E03">
            <w:pPr>
              <w:ind w:left="-216" w:firstLine="216"/>
            </w:pPr>
          </w:p>
          <w:p w14:paraId="7EE77527" w14:textId="3561FF95" w:rsidR="00566E03" w:rsidRDefault="00566E03" w:rsidP="00566E03">
            <w:pPr>
              <w:ind w:left="-216" w:firstLine="216"/>
            </w:pPr>
            <w:r>
              <w:t>FATHER’S NAME</w:t>
            </w:r>
          </w:p>
          <w:p w14:paraId="489B42FF" w14:textId="5386D62D" w:rsidR="00050D93" w:rsidRDefault="00566E03" w:rsidP="00566E03">
            <w:r>
              <w:t xml:space="preserve">Prabhakar </w:t>
            </w:r>
            <w:proofErr w:type="spellStart"/>
            <w:r>
              <w:t>Pandhari</w:t>
            </w:r>
            <w:proofErr w:type="spellEnd"/>
            <w:r>
              <w:t xml:space="preserve"> Khapekar</w:t>
            </w:r>
          </w:p>
          <w:p w14:paraId="76D3671E" w14:textId="2727E3E2" w:rsidR="00D2090C" w:rsidRDefault="00D2090C" w:rsidP="00566E03">
            <w:pPr>
              <w:rPr>
                <w:szCs w:val="20"/>
              </w:rPr>
            </w:pPr>
          </w:p>
          <w:p w14:paraId="7692385C" w14:textId="4A578EE8" w:rsidR="00D2090C" w:rsidRPr="00340BAF" w:rsidRDefault="00D2090C" w:rsidP="00D2090C">
            <w:pPr>
              <w:pStyle w:val="Heading2"/>
              <w:spacing w:line="276" w:lineRule="auto"/>
            </w:pPr>
            <w:r>
              <w:t>DATE OF BIRTH</w:t>
            </w:r>
          </w:p>
          <w:p w14:paraId="62891D47" w14:textId="66254D83" w:rsidR="00D2090C" w:rsidRDefault="00D2090C" w:rsidP="00D2090C">
            <w:pPr>
              <w:ind w:left="-216" w:firstLine="216"/>
            </w:pPr>
            <w:r>
              <w:t>12</w:t>
            </w:r>
            <w:r w:rsidRPr="00D2090C">
              <w:rPr>
                <w:vertAlign w:val="superscript"/>
              </w:rPr>
              <w:t>th</w:t>
            </w:r>
            <w:r>
              <w:t xml:space="preserve"> February 1988</w:t>
            </w:r>
          </w:p>
          <w:p w14:paraId="4135105F" w14:textId="13E82EA0" w:rsidR="00D2090C" w:rsidRDefault="00D2090C" w:rsidP="00D2090C">
            <w:pPr>
              <w:ind w:left="-216" w:firstLine="216"/>
            </w:pPr>
          </w:p>
          <w:p w14:paraId="4D5161BA" w14:textId="7074F181" w:rsidR="00D2090C" w:rsidRDefault="00D2090C" w:rsidP="00D2090C">
            <w:pPr>
              <w:ind w:left="-216" w:firstLine="216"/>
            </w:pPr>
            <w:r>
              <w:t>GENDER</w:t>
            </w:r>
          </w:p>
          <w:p w14:paraId="5161C811" w14:textId="6CF00A35" w:rsidR="00D2090C" w:rsidRDefault="00D2090C" w:rsidP="00D2090C">
            <w:pPr>
              <w:ind w:left="-216" w:firstLine="216"/>
            </w:pPr>
            <w:r>
              <w:t>Male</w:t>
            </w:r>
          </w:p>
          <w:p w14:paraId="4FC4764F" w14:textId="77777777" w:rsidR="00D2090C" w:rsidRDefault="00D2090C" w:rsidP="00D2090C">
            <w:pPr>
              <w:ind w:left="-216" w:firstLine="216"/>
            </w:pPr>
          </w:p>
          <w:p w14:paraId="2BC1F5B6" w14:textId="30B999EC" w:rsidR="00D2090C" w:rsidRDefault="00D2090C" w:rsidP="00D2090C">
            <w:pPr>
              <w:ind w:left="-216" w:firstLine="216"/>
            </w:pPr>
            <w:r>
              <w:t>MARITAL STATUS</w:t>
            </w:r>
          </w:p>
          <w:p w14:paraId="405E23DA" w14:textId="61CEA6C3" w:rsidR="00D2090C" w:rsidRPr="00050D93" w:rsidRDefault="00D2090C" w:rsidP="00D2090C">
            <w:pPr>
              <w:rPr>
                <w:szCs w:val="20"/>
              </w:rPr>
            </w:pPr>
            <w:r>
              <w:t>Married</w:t>
            </w:r>
          </w:p>
          <w:p w14:paraId="23DCAB30" w14:textId="36D9CC6B" w:rsidR="00921FA7" w:rsidRDefault="00921FA7" w:rsidP="00921FA7">
            <w:pPr>
              <w:ind w:left="-216" w:firstLine="216"/>
            </w:pPr>
            <w:r w:rsidRPr="00340BAF">
              <w:t xml:space="preserve"> </w:t>
            </w:r>
          </w:p>
          <w:p w14:paraId="4FE07821" w14:textId="67D36695" w:rsidR="00D2090C" w:rsidRPr="00340BAF" w:rsidRDefault="00D2090C" w:rsidP="00D2090C">
            <w:pPr>
              <w:pStyle w:val="Heading2"/>
              <w:spacing w:line="276" w:lineRule="auto"/>
            </w:pPr>
            <w:r>
              <w:t>LANGUAGES</w:t>
            </w:r>
          </w:p>
          <w:p w14:paraId="716D7C67" w14:textId="3D8853B2" w:rsidR="00D2090C" w:rsidRDefault="00D2090C" w:rsidP="00D2090C">
            <w:pPr>
              <w:ind w:left="-216" w:firstLine="216"/>
            </w:pPr>
            <w:r>
              <w:t>English, Hindi, Marathi</w:t>
            </w:r>
          </w:p>
          <w:p w14:paraId="104A6346" w14:textId="77777777" w:rsidR="00D2090C" w:rsidRDefault="00D2090C" w:rsidP="00D2090C">
            <w:pPr>
              <w:ind w:left="-216" w:firstLine="216"/>
            </w:pPr>
          </w:p>
          <w:p w14:paraId="10CF1E9E" w14:textId="7B3254B6" w:rsidR="00D2090C" w:rsidRDefault="00D2090C" w:rsidP="00D2090C">
            <w:pPr>
              <w:ind w:left="-216" w:firstLine="216"/>
            </w:pPr>
            <w:r>
              <w:t>ADDRESS</w:t>
            </w:r>
          </w:p>
          <w:p w14:paraId="5CDEE05B" w14:textId="6D421F07" w:rsidR="00921FA7" w:rsidRDefault="00D2090C" w:rsidP="00D2090C">
            <w:pPr>
              <w:ind w:left="-216" w:firstLine="216"/>
            </w:pPr>
            <w:r>
              <w:t xml:space="preserve">122, Behind </w:t>
            </w:r>
            <w:proofErr w:type="spellStart"/>
            <w:r>
              <w:t>Rukhmini</w:t>
            </w:r>
            <w:proofErr w:type="spellEnd"/>
            <w:r>
              <w:t xml:space="preserve"> </w:t>
            </w:r>
            <w:proofErr w:type="spellStart"/>
            <w:r>
              <w:t>Sabhagruha</w:t>
            </w:r>
            <w:proofErr w:type="spellEnd"/>
            <w:r>
              <w:t>,</w:t>
            </w:r>
          </w:p>
          <w:p w14:paraId="1CAD4F99" w14:textId="309D8620" w:rsidR="00D2090C" w:rsidRDefault="00D2090C" w:rsidP="00D2090C">
            <w:pPr>
              <w:ind w:left="-216" w:firstLine="216"/>
            </w:pPr>
            <w:r>
              <w:t xml:space="preserve">Mahalaxmi Nagar, </w:t>
            </w:r>
            <w:proofErr w:type="spellStart"/>
            <w:r>
              <w:t>Hudkeshwar</w:t>
            </w:r>
            <w:proofErr w:type="spellEnd"/>
          </w:p>
          <w:p w14:paraId="1AD7543A" w14:textId="47D7E207" w:rsidR="00D2090C" w:rsidRDefault="00D2090C" w:rsidP="00D2090C">
            <w:pPr>
              <w:ind w:left="-216" w:firstLine="216"/>
            </w:pPr>
            <w:r>
              <w:t xml:space="preserve">Road, Nagpur </w:t>
            </w:r>
            <w:proofErr w:type="gramStart"/>
            <w:r>
              <w:t>-  440034</w:t>
            </w:r>
            <w:proofErr w:type="gramEnd"/>
          </w:p>
          <w:p w14:paraId="3BC807C6" w14:textId="77777777" w:rsidR="007C5739" w:rsidRDefault="007C5739" w:rsidP="0008738F">
            <w:pPr>
              <w:ind w:left="-216" w:firstLine="216"/>
            </w:pPr>
          </w:p>
          <w:p w14:paraId="20849C61" w14:textId="77777777" w:rsidR="007C5739" w:rsidRDefault="007C5739" w:rsidP="0008738F">
            <w:pPr>
              <w:ind w:left="-216" w:firstLine="216"/>
            </w:pPr>
          </w:p>
          <w:p w14:paraId="520BC87B" w14:textId="77777777" w:rsidR="007C5739" w:rsidRDefault="007C5739" w:rsidP="0008738F">
            <w:pPr>
              <w:ind w:left="-216" w:firstLine="216"/>
            </w:pPr>
          </w:p>
          <w:p w14:paraId="6FA31B86" w14:textId="77777777" w:rsidR="007C5739" w:rsidRDefault="007C5739" w:rsidP="0008738F">
            <w:pPr>
              <w:ind w:left="-216" w:firstLine="216"/>
            </w:pPr>
          </w:p>
          <w:p w14:paraId="120E162F" w14:textId="77777777" w:rsidR="007C5739" w:rsidRDefault="007C5739" w:rsidP="0008738F">
            <w:pPr>
              <w:ind w:left="-216" w:firstLine="216"/>
            </w:pPr>
          </w:p>
          <w:p w14:paraId="5F9AFEB1" w14:textId="77777777" w:rsidR="007C5739" w:rsidRDefault="007C5739" w:rsidP="0008738F">
            <w:pPr>
              <w:ind w:left="-216" w:firstLine="216"/>
            </w:pPr>
          </w:p>
          <w:p w14:paraId="523914D8" w14:textId="77777777" w:rsidR="007C5739" w:rsidRDefault="007C5739" w:rsidP="0008738F">
            <w:pPr>
              <w:ind w:left="-216" w:firstLine="216"/>
            </w:pPr>
          </w:p>
          <w:p w14:paraId="4E20233E" w14:textId="77777777" w:rsidR="007C5739" w:rsidRDefault="007C5739" w:rsidP="0008738F">
            <w:pPr>
              <w:ind w:left="-216" w:firstLine="216"/>
            </w:pPr>
          </w:p>
          <w:p w14:paraId="6B8A39B1" w14:textId="77777777" w:rsidR="007C5739" w:rsidRDefault="007C5739" w:rsidP="0008738F">
            <w:pPr>
              <w:ind w:left="-216" w:firstLine="216"/>
            </w:pPr>
          </w:p>
          <w:p w14:paraId="5974502D" w14:textId="77777777" w:rsidR="007C5739" w:rsidRDefault="007C5739" w:rsidP="0008738F">
            <w:pPr>
              <w:ind w:left="-216" w:firstLine="216"/>
            </w:pPr>
          </w:p>
          <w:p w14:paraId="28EDBF87" w14:textId="77777777" w:rsidR="007C5739" w:rsidRDefault="007C5739" w:rsidP="0008738F">
            <w:pPr>
              <w:ind w:left="-216" w:firstLine="216"/>
            </w:pPr>
          </w:p>
          <w:p w14:paraId="079F98E0" w14:textId="77777777" w:rsidR="007C5739" w:rsidRDefault="007C5739" w:rsidP="0008738F">
            <w:pPr>
              <w:ind w:left="-216" w:firstLine="216"/>
            </w:pPr>
          </w:p>
          <w:p w14:paraId="0EDCFCEA" w14:textId="77777777" w:rsidR="007C5739" w:rsidRDefault="007C5739" w:rsidP="0008738F">
            <w:pPr>
              <w:ind w:left="-216" w:firstLine="216"/>
            </w:pPr>
          </w:p>
          <w:p w14:paraId="6BCB6C6D" w14:textId="77777777" w:rsidR="007C5739" w:rsidRDefault="007C5739" w:rsidP="0008738F">
            <w:pPr>
              <w:ind w:left="-216" w:firstLine="216"/>
            </w:pPr>
          </w:p>
          <w:p w14:paraId="1D13B8A3" w14:textId="4EDF68FC" w:rsidR="007C5739" w:rsidRPr="00340BAF" w:rsidRDefault="007C5739" w:rsidP="0008738F">
            <w:pPr>
              <w:ind w:left="-216" w:firstLine="216"/>
            </w:pPr>
          </w:p>
        </w:tc>
        <w:tc>
          <w:tcPr>
            <w:tcW w:w="201" w:type="dxa"/>
            <w:tcBorders>
              <w:left w:val="single" w:sz="8" w:space="0" w:color="D8BCA4" w:themeColor="accent2" w:themeTint="99"/>
            </w:tcBorders>
          </w:tcPr>
          <w:p w14:paraId="189F0821" w14:textId="77777777" w:rsidR="00CE7496" w:rsidRPr="00340BAF" w:rsidRDefault="00CE7496" w:rsidP="0033248B"/>
        </w:tc>
        <w:tc>
          <w:tcPr>
            <w:tcW w:w="7173" w:type="dxa"/>
            <w:tcBorders>
              <w:top w:val="single" w:sz="8" w:space="0" w:color="D8BCA4" w:themeColor="accent2" w:themeTint="99"/>
              <w:bottom w:val="single" w:sz="8" w:space="0" w:color="D8BCA4" w:themeColor="accent2" w:themeTint="99"/>
            </w:tcBorders>
          </w:tcPr>
          <w:p w14:paraId="28079555" w14:textId="1D4A8943" w:rsidR="00CE7496" w:rsidRPr="00340BAF" w:rsidRDefault="00000000" w:rsidP="00CE7496">
            <w:pPr>
              <w:pStyle w:val="Heading1"/>
            </w:pPr>
            <w:sdt>
              <w:sdtPr>
                <w:id w:val="-1767221959"/>
                <w:placeholder>
                  <w:docPart w:val="E7C122E967A742D38036CB3A4ED380B5"/>
                </w:placeholder>
                <w:temporary/>
                <w:showingPlcHdr/>
                <w15:appearance w15:val="hidden"/>
                <w:text/>
              </w:sdtPr>
              <w:sdtContent>
                <w:r w:rsidR="00CE7496" w:rsidRPr="00340BAF">
                  <w:t>Experience</w:t>
                </w:r>
              </w:sdtContent>
            </w:sdt>
          </w:p>
          <w:p w14:paraId="45F8B253" w14:textId="25835B37" w:rsidR="00CE7496" w:rsidRDefault="003712C1" w:rsidP="0033248B">
            <w:pPr>
              <w:pStyle w:val="Heading2"/>
            </w:pPr>
            <w:r w:rsidRPr="00340BAF">
              <w:t xml:space="preserve">TORANA </w:t>
            </w:r>
            <w:r w:rsidR="001334A4">
              <w:t>INC</w:t>
            </w:r>
            <w:r w:rsidRPr="00340BAF">
              <w:t>.</w:t>
            </w:r>
            <w:r w:rsidR="004F6979">
              <w:t xml:space="preserve"> (Sept,</w:t>
            </w:r>
            <w:r w:rsidR="0010234F">
              <w:t xml:space="preserve"> </w:t>
            </w:r>
            <w:r w:rsidR="004F6979">
              <w:t>2011 – Till DATE)</w:t>
            </w:r>
          </w:p>
          <w:p w14:paraId="4E3823F5" w14:textId="715BBB70" w:rsidR="004D4847" w:rsidRPr="00340BAF" w:rsidRDefault="004D4847" w:rsidP="004D4847">
            <w:pPr>
              <w:pStyle w:val="Heading3"/>
              <w:rPr>
                <w:color w:val="404040" w:themeColor="text1" w:themeTint="BF"/>
              </w:rPr>
            </w:pPr>
            <w:r>
              <w:rPr>
                <w:color w:val="404040" w:themeColor="text1" w:themeTint="BF"/>
              </w:rPr>
              <w:t>Lead</w:t>
            </w:r>
            <w:r w:rsidRPr="00340BAF">
              <w:rPr>
                <w:color w:val="404040" w:themeColor="text1" w:themeTint="BF"/>
              </w:rPr>
              <w:t xml:space="preserve"> UI Designer (</w:t>
            </w:r>
            <w:r>
              <w:rPr>
                <w:color w:val="404040" w:themeColor="text1" w:themeTint="BF"/>
              </w:rPr>
              <w:t>Sept,</w:t>
            </w:r>
            <w:r w:rsidR="0010234F">
              <w:rPr>
                <w:color w:val="404040" w:themeColor="text1" w:themeTint="BF"/>
              </w:rPr>
              <w:t xml:space="preserve"> </w:t>
            </w:r>
            <w:r>
              <w:rPr>
                <w:color w:val="404040" w:themeColor="text1" w:themeTint="BF"/>
              </w:rPr>
              <w:t>2022- Present</w:t>
            </w:r>
            <w:r w:rsidRPr="00340BAF">
              <w:rPr>
                <w:color w:val="404040" w:themeColor="text1" w:themeTint="BF"/>
              </w:rPr>
              <w:t>)</w:t>
            </w:r>
          </w:p>
          <w:p w14:paraId="5AC84C1D" w14:textId="77777777" w:rsidR="004D4847" w:rsidRPr="00C83211" w:rsidRDefault="004D4847" w:rsidP="004D4847">
            <w:pPr>
              <w:pStyle w:val="ListParagraph"/>
              <w:numPr>
                <w:ilvl w:val="0"/>
                <w:numId w:val="5"/>
              </w:numPr>
              <w:ind w:left="379" w:hanging="283"/>
              <w:rPr>
                <w:color w:val="404040" w:themeColor="text1" w:themeTint="BF"/>
                <w:sz w:val="20"/>
                <w:szCs w:val="20"/>
              </w:rPr>
            </w:pPr>
            <w:r w:rsidRPr="00C83211">
              <w:rPr>
                <w:color w:val="404040" w:themeColor="text1" w:themeTint="BF"/>
                <w:sz w:val="20"/>
                <w:szCs w:val="20"/>
              </w:rPr>
              <w:t>Led front end development consistently delivering high-quality user interfaces</w:t>
            </w:r>
            <w:r>
              <w:rPr>
                <w:color w:val="404040" w:themeColor="text1" w:themeTint="BF"/>
                <w:sz w:val="20"/>
                <w:szCs w:val="20"/>
              </w:rPr>
              <w:t xml:space="preserve"> that account for speed and accessibility</w:t>
            </w:r>
            <w:r w:rsidRPr="00C83211">
              <w:rPr>
                <w:color w:val="404040" w:themeColor="text1" w:themeTint="BF"/>
                <w:sz w:val="20"/>
                <w:szCs w:val="20"/>
              </w:rPr>
              <w:t>.</w:t>
            </w:r>
          </w:p>
          <w:p w14:paraId="22A714C3" w14:textId="2FFA8652" w:rsidR="00247BA0" w:rsidRPr="00C83211" w:rsidRDefault="00247BA0" w:rsidP="00247BA0">
            <w:pPr>
              <w:pStyle w:val="ListParagraph"/>
              <w:numPr>
                <w:ilvl w:val="0"/>
                <w:numId w:val="6"/>
              </w:numPr>
              <w:ind w:left="379" w:hanging="283"/>
              <w:rPr>
                <w:color w:val="404040" w:themeColor="text1" w:themeTint="BF"/>
                <w:sz w:val="20"/>
                <w:szCs w:val="20"/>
              </w:rPr>
            </w:pPr>
            <w:r w:rsidRPr="00C83211">
              <w:rPr>
                <w:color w:val="404040" w:themeColor="text1" w:themeTint="BF"/>
                <w:sz w:val="20"/>
                <w:szCs w:val="20"/>
              </w:rPr>
              <w:t>Conducted competitor analysis and user research to identify opportunities for design enhancements.</w:t>
            </w:r>
          </w:p>
          <w:p w14:paraId="22C013B8" w14:textId="7920539B" w:rsidR="006C1342" w:rsidRDefault="006C1342" w:rsidP="006C1342">
            <w:pPr>
              <w:pStyle w:val="ListParagraph"/>
              <w:numPr>
                <w:ilvl w:val="0"/>
                <w:numId w:val="5"/>
              </w:numPr>
              <w:ind w:left="379" w:hanging="283"/>
              <w:rPr>
                <w:color w:val="404040" w:themeColor="text1" w:themeTint="BF"/>
                <w:sz w:val="20"/>
                <w:szCs w:val="20"/>
              </w:rPr>
            </w:pPr>
            <w:r w:rsidRPr="00C83211">
              <w:rPr>
                <w:color w:val="404040" w:themeColor="text1" w:themeTint="BF"/>
                <w:sz w:val="20"/>
                <w:szCs w:val="20"/>
              </w:rPr>
              <w:t xml:space="preserve">Collaborated closely with </w:t>
            </w:r>
            <w:r>
              <w:rPr>
                <w:color w:val="404040" w:themeColor="text1" w:themeTint="BF"/>
                <w:sz w:val="20"/>
                <w:szCs w:val="20"/>
              </w:rPr>
              <w:t>UX Designers and Developers</w:t>
            </w:r>
            <w:r w:rsidRPr="00C83211">
              <w:rPr>
                <w:color w:val="404040" w:themeColor="text1" w:themeTint="BF"/>
                <w:sz w:val="20"/>
                <w:szCs w:val="20"/>
              </w:rPr>
              <w:t xml:space="preserve"> to ensure seamless integration of user interface and functionality.</w:t>
            </w:r>
          </w:p>
          <w:p w14:paraId="68345346" w14:textId="005F7D61" w:rsidR="00294012" w:rsidRPr="00294012" w:rsidRDefault="00294012" w:rsidP="00294012">
            <w:pPr>
              <w:pStyle w:val="ListParagraph"/>
              <w:numPr>
                <w:ilvl w:val="0"/>
                <w:numId w:val="5"/>
              </w:numPr>
              <w:ind w:left="379" w:hanging="283"/>
              <w:rPr>
                <w:color w:val="404040" w:themeColor="text1" w:themeTint="BF"/>
                <w:sz w:val="20"/>
                <w:szCs w:val="20"/>
              </w:rPr>
            </w:pPr>
            <w:r w:rsidRPr="00C83211">
              <w:rPr>
                <w:color w:val="404040" w:themeColor="text1" w:themeTint="BF"/>
                <w:sz w:val="20"/>
                <w:szCs w:val="20"/>
              </w:rPr>
              <w:t>Participated actively in Agile methodologies, contributing to stand-up meetings, sprint planning sessions and code reviews.</w:t>
            </w:r>
          </w:p>
          <w:p w14:paraId="02FA0FAD" w14:textId="77777777" w:rsidR="004D4847" w:rsidRPr="004D4847" w:rsidRDefault="004D4847" w:rsidP="004D4847"/>
          <w:p w14:paraId="70DDE8D3" w14:textId="771CB2AC" w:rsidR="00CE7496" w:rsidRPr="00340BAF" w:rsidRDefault="003712C1" w:rsidP="00CE7496">
            <w:pPr>
              <w:pStyle w:val="Heading3"/>
              <w:rPr>
                <w:color w:val="404040" w:themeColor="text1" w:themeTint="BF"/>
              </w:rPr>
            </w:pPr>
            <w:r w:rsidRPr="00340BAF">
              <w:rPr>
                <w:color w:val="404040" w:themeColor="text1" w:themeTint="BF"/>
              </w:rPr>
              <w:t>Senior UI Designer (</w:t>
            </w:r>
            <w:r w:rsidR="004F6979">
              <w:rPr>
                <w:color w:val="404040" w:themeColor="text1" w:themeTint="BF"/>
              </w:rPr>
              <w:t xml:space="preserve">April, 2019 </w:t>
            </w:r>
            <w:r w:rsidR="0010234F">
              <w:rPr>
                <w:color w:val="404040" w:themeColor="text1" w:themeTint="BF"/>
              </w:rPr>
              <w:t>–</w:t>
            </w:r>
            <w:r w:rsidR="004F6979">
              <w:rPr>
                <w:color w:val="404040" w:themeColor="text1" w:themeTint="BF"/>
              </w:rPr>
              <w:t xml:space="preserve"> </w:t>
            </w:r>
            <w:r w:rsidR="0010234F">
              <w:rPr>
                <w:color w:val="404040" w:themeColor="text1" w:themeTint="BF"/>
              </w:rPr>
              <w:t>Sept, 2022</w:t>
            </w:r>
            <w:r w:rsidRPr="00340BAF">
              <w:rPr>
                <w:color w:val="404040" w:themeColor="text1" w:themeTint="BF"/>
              </w:rPr>
              <w:t>)</w:t>
            </w:r>
          </w:p>
          <w:p w14:paraId="0781E7B2" w14:textId="77777777" w:rsidR="00294012" w:rsidRDefault="00294012" w:rsidP="00294012">
            <w:pPr>
              <w:pStyle w:val="ListParagraph"/>
              <w:numPr>
                <w:ilvl w:val="0"/>
                <w:numId w:val="5"/>
              </w:numPr>
              <w:ind w:left="379" w:hanging="283"/>
              <w:rPr>
                <w:color w:val="404040" w:themeColor="text1" w:themeTint="BF"/>
                <w:sz w:val="20"/>
                <w:szCs w:val="20"/>
              </w:rPr>
            </w:pPr>
            <w:r>
              <w:rPr>
                <w:color w:val="404040" w:themeColor="text1" w:themeTint="BF"/>
                <w:sz w:val="20"/>
                <w:szCs w:val="20"/>
              </w:rPr>
              <w:t>Tr</w:t>
            </w:r>
            <w:r w:rsidRPr="00C83211">
              <w:rPr>
                <w:color w:val="404040" w:themeColor="text1" w:themeTint="BF"/>
                <w:sz w:val="20"/>
                <w:szCs w:val="20"/>
              </w:rPr>
              <w:t>anslat</w:t>
            </w:r>
            <w:r>
              <w:rPr>
                <w:color w:val="404040" w:themeColor="text1" w:themeTint="BF"/>
                <w:sz w:val="20"/>
                <w:szCs w:val="20"/>
              </w:rPr>
              <w:t>ed</w:t>
            </w:r>
            <w:r w:rsidRPr="00C83211">
              <w:rPr>
                <w:color w:val="404040" w:themeColor="text1" w:themeTint="BF"/>
                <w:sz w:val="20"/>
                <w:szCs w:val="20"/>
              </w:rPr>
              <w:t xml:space="preserve"> design concepts into robust code, optimizing performance and collaborating effectively within cross-functional teams.</w:t>
            </w:r>
          </w:p>
          <w:p w14:paraId="046E8FDF" w14:textId="77777777" w:rsidR="00294012" w:rsidRPr="00C83211" w:rsidRDefault="00294012" w:rsidP="00294012">
            <w:pPr>
              <w:pStyle w:val="ListParagraph"/>
              <w:numPr>
                <w:ilvl w:val="0"/>
                <w:numId w:val="5"/>
              </w:numPr>
              <w:ind w:left="379" w:hanging="283"/>
              <w:rPr>
                <w:color w:val="404040" w:themeColor="text1" w:themeTint="BF"/>
                <w:sz w:val="20"/>
                <w:szCs w:val="20"/>
              </w:rPr>
            </w:pPr>
            <w:r w:rsidRPr="00C83211">
              <w:rPr>
                <w:color w:val="404040" w:themeColor="text1" w:themeTint="BF"/>
                <w:sz w:val="20"/>
                <w:szCs w:val="20"/>
              </w:rPr>
              <w:t xml:space="preserve">Leveraged </w:t>
            </w:r>
            <w:proofErr w:type="spellStart"/>
            <w:r w:rsidRPr="00C83211">
              <w:rPr>
                <w:color w:val="404040" w:themeColor="text1" w:themeTint="BF"/>
                <w:sz w:val="20"/>
                <w:szCs w:val="20"/>
              </w:rPr>
              <w:t>Angular's</w:t>
            </w:r>
            <w:proofErr w:type="spellEnd"/>
            <w:r w:rsidRPr="00C83211">
              <w:rPr>
                <w:color w:val="404040" w:themeColor="text1" w:themeTint="BF"/>
                <w:sz w:val="20"/>
                <w:szCs w:val="20"/>
              </w:rPr>
              <w:t xml:space="preserve"> capabilities to create dynamic and interactive components, enhancing user engagement and satisfaction.</w:t>
            </w:r>
          </w:p>
          <w:p w14:paraId="22D87A28" w14:textId="77777777" w:rsidR="00294012" w:rsidRDefault="00294012" w:rsidP="00294012">
            <w:pPr>
              <w:pStyle w:val="ListParagraph"/>
              <w:numPr>
                <w:ilvl w:val="0"/>
                <w:numId w:val="5"/>
              </w:numPr>
              <w:ind w:left="379" w:hanging="283"/>
              <w:rPr>
                <w:color w:val="404040" w:themeColor="text1" w:themeTint="BF"/>
                <w:sz w:val="20"/>
                <w:szCs w:val="20"/>
              </w:rPr>
            </w:pPr>
            <w:r w:rsidRPr="00C83211">
              <w:rPr>
                <w:color w:val="404040" w:themeColor="text1" w:themeTint="BF"/>
                <w:sz w:val="20"/>
                <w:szCs w:val="20"/>
              </w:rPr>
              <w:t>Integrated RESTful APIs to fetch and display data, optimizing user experiences</w:t>
            </w:r>
          </w:p>
          <w:p w14:paraId="5FE489E1" w14:textId="43800F51" w:rsidR="00D055F1" w:rsidRPr="00C83211" w:rsidRDefault="003712C1" w:rsidP="00294012">
            <w:pPr>
              <w:pStyle w:val="ListParagraph"/>
              <w:numPr>
                <w:ilvl w:val="0"/>
                <w:numId w:val="5"/>
              </w:numPr>
              <w:ind w:left="379" w:hanging="283"/>
              <w:rPr>
                <w:color w:val="404040" w:themeColor="text1" w:themeTint="BF"/>
                <w:sz w:val="20"/>
                <w:szCs w:val="20"/>
              </w:rPr>
            </w:pPr>
            <w:r w:rsidRPr="00C83211">
              <w:rPr>
                <w:color w:val="404040" w:themeColor="text1" w:themeTint="BF"/>
                <w:sz w:val="20"/>
                <w:szCs w:val="20"/>
              </w:rPr>
              <w:t>Mentored junior developers, sharing best practices and fostering technical growth.</w:t>
            </w:r>
          </w:p>
          <w:p w14:paraId="22C203AC" w14:textId="77777777" w:rsidR="00A63F8D" w:rsidRPr="00340BAF" w:rsidRDefault="00A63F8D" w:rsidP="0033248B"/>
          <w:p w14:paraId="741CC2F9" w14:textId="61BC7C9A" w:rsidR="00CE7496" w:rsidRPr="00340BAF" w:rsidRDefault="003712C1" w:rsidP="00A63F8D">
            <w:pPr>
              <w:pStyle w:val="Heading3"/>
              <w:rPr>
                <w:color w:val="404040" w:themeColor="text1" w:themeTint="BF"/>
              </w:rPr>
            </w:pPr>
            <w:r w:rsidRPr="00340BAF">
              <w:rPr>
                <w:color w:val="404040" w:themeColor="text1" w:themeTint="BF"/>
              </w:rPr>
              <w:t>Web Designer</w:t>
            </w:r>
            <w:r w:rsidR="004F6979">
              <w:rPr>
                <w:color w:val="404040" w:themeColor="text1" w:themeTint="BF"/>
              </w:rPr>
              <w:t xml:space="preserve"> (Sept, 2011 – April, 2019)</w:t>
            </w:r>
          </w:p>
          <w:p w14:paraId="1D8FB31E" w14:textId="77777777" w:rsidR="00C83211" w:rsidRPr="00C83211" w:rsidRDefault="003712C1" w:rsidP="00C83211">
            <w:pPr>
              <w:pStyle w:val="ListParagraph"/>
              <w:numPr>
                <w:ilvl w:val="0"/>
                <w:numId w:val="6"/>
              </w:numPr>
              <w:ind w:left="379" w:hanging="283"/>
              <w:rPr>
                <w:color w:val="404040" w:themeColor="text1" w:themeTint="BF"/>
                <w:sz w:val="20"/>
                <w:szCs w:val="20"/>
              </w:rPr>
            </w:pPr>
            <w:r w:rsidRPr="00C83211">
              <w:rPr>
                <w:color w:val="404040" w:themeColor="text1" w:themeTint="BF"/>
                <w:sz w:val="20"/>
                <w:szCs w:val="20"/>
              </w:rPr>
              <w:t>Supported development teams by creating design assets and providing design-related documentation.</w:t>
            </w:r>
          </w:p>
          <w:p w14:paraId="4C577E63" w14:textId="53988769" w:rsidR="00C83211" w:rsidRPr="00C83211" w:rsidRDefault="003712C1" w:rsidP="00C83211">
            <w:pPr>
              <w:pStyle w:val="ListParagraph"/>
              <w:numPr>
                <w:ilvl w:val="0"/>
                <w:numId w:val="6"/>
              </w:numPr>
              <w:ind w:left="379" w:hanging="283"/>
              <w:rPr>
                <w:color w:val="404040" w:themeColor="text1" w:themeTint="BF"/>
                <w:sz w:val="20"/>
                <w:szCs w:val="20"/>
              </w:rPr>
            </w:pPr>
            <w:r w:rsidRPr="00C83211">
              <w:rPr>
                <w:color w:val="404040" w:themeColor="text1" w:themeTint="BF"/>
                <w:sz w:val="20"/>
                <w:szCs w:val="20"/>
              </w:rPr>
              <w:t>Participated in user testing sessions and incorporated user feedback into design iterations.</w:t>
            </w:r>
          </w:p>
          <w:p w14:paraId="0E70BE4D" w14:textId="4700165D" w:rsidR="00CE7496" w:rsidRDefault="003712C1" w:rsidP="00C83211">
            <w:pPr>
              <w:pStyle w:val="ListParagraph"/>
              <w:numPr>
                <w:ilvl w:val="0"/>
                <w:numId w:val="6"/>
              </w:numPr>
              <w:ind w:left="379" w:hanging="283"/>
              <w:rPr>
                <w:color w:val="404040" w:themeColor="text1" w:themeTint="BF"/>
                <w:sz w:val="20"/>
                <w:szCs w:val="20"/>
              </w:rPr>
            </w:pPr>
            <w:r w:rsidRPr="00C83211">
              <w:rPr>
                <w:color w:val="404040" w:themeColor="text1" w:themeTint="BF"/>
                <w:sz w:val="20"/>
                <w:szCs w:val="20"/>
              </w:rPr>
              <w:t>Contributed to the enhancement of the company's design library by creating reusable UI components.</w:t>
            </w:r>
          </w:p>
          <w:p w14:paraId="6966B590" w14:textId="7AF46164" w:rsidR="00C83211" w:rsidRDefault="00C83211" w:rsidP="00C83211">
            <w:pPr>
              <w:pStyle w:val="ListParagraph"/>
              <w:numPr>
                <w:ilvl w:val="0"/>
                <w:numId w:val="6"/>
              </w:numPr>
              <w:ind w:left="379" w:hanging="283"/>
              <w:rPr>
                <w:color w:val="404040" w:themeColor="text1" w:themeTint="BF"/>
                <w:sz w:val="20"/>
                <w:szCs w:val="20"/>
              </w:rPr>
            </w:pPr>
            <w:r w:rsidRPr="00C83211">
              <w:rPr>
                <w:color w:val="404040" w:themeColor="text1" w:themeTint="BF"/>
                <w:sz w:val="20"/>
                <w:szCs w:val="20"/>
              </w:rPr>
              <w:t>Developed and maintained responsive web pages, ensuring cross-browser compatibility and optimal performance</w:t>
            </w:r>
            <w:r w:rsidR="007C5739">
              <w:rPr>
                <w:color w:val="404040" w:themeColor="text1" w:themeTint="BF"/>
                <w:sz w:val="20"/>
                <w:szCs w:val="20"/>
              </w:rPr>
              <w:t>.</w:t>
            </w:r>
          </w:p>
          <w:p w14:paraId="524B2D1E" w14:textId="687A2E99" w:rsidR="003C28C0" w:rsidRDefault="003C28C0" w:rsidP="00471C3B">
            <w:pPr>
              <w:pStyle w:val="Heading1"/>
            </w:pPr>
          </w:p>
          <w:p w14:paraId="578E95EB" w14:textId="65DF07C9" w:rsidR="0010234F" w:rsidRPr="0010234F" w:rsidRDefault="00471C3B" w:rsidP="0010234F">
            <w:pPr>
              <w:pStyle w:val="Heading1"/>
            </w:pPr>
            <w:r>
              <w:t>PROJECTS</w:t>
            </w:r>
          </w:p>
          <w:p w14:paraId="3AA06203" w14:textId="79E63316" w:rsidR="00471C3B" w:rsidRPr="00340BAF" w:rsidRDefault="00471C3B" w:rsidP="00471C3B">
            <w:pPr>
              <w:pStyle w:val="Heading3"/>
              <w:rPr>
                <w:color w:val="404040" w:themeColor="text1" w:themeTint="BF"/>
              </w:rPr>
            </w:pPr>
            <w:proofErr w:type="spellStart"/>
            <w:r>
              <w:rPr>
                <w:color w:val="404040" w:themeColor="text1" w:themeTint="BF"/>
              </w:rPr>
              <w:t>iCEDQ</w:t>
            </w:r>
            <w:proofErr w:type="spellEnd"/>
            <w:r>
              <w:rPr>
                <w:color w:val="404040" w:themeColor="text1" w:themeTint="BF"/>
              </w:rPr>
              <w:t xml:space="preserve"> Nextgen</w:t>
            </w:r>
          </w:p>
          <w:p w14:paraId="48167AF4" w14:textId="77777777" w:rsidR="00471C3B" w:rsidRDefault="00471C3B" w:rsidP="00954CE3">
            <w:pPr>
              <w:jc w:val="both"/>
            </w:pPr>
            <w:proofErr w:type="spellStart"/>
            <w:r w:rsidRPr="00A55C60">
              <w:t>iCEDQ</w:t>
            </w:r>
            <w:proofErr w:type="spellEnd"/>
            <w:r w:rsidRPr="00A55C60">
              <w:t xml:space="preserve"> is an ETL Testing platform designed to identify data issues in and across structured and semi-structured data. Because of its ability to identify data issues, it is used to automate ETL Testing, Data Warehouse Testing, Data Migration Testing, Business Intelligence Report Testing and Production Data Monitoring. Its unique in-memory engine maintains quality of your data by making sure everything is valid</w:t>
            </w:r>
            <w:r>
              <w:t>.</w:t>
            </w:r>
          </w:p>
          <w:p w14:paraId="2177B849" w14:textId="77777777" w:rsidR="00471C3B" w:rsidRPr="00471C3B" w:rsidRDefault="00471C3B" w:rsidP="00471C3B">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Front End: HTML, CSS3, Angular</w:t>
            </w:r>
          </w:p>
          <w:p w14:paraId="08E5939A" w14:textId="77777777" w:rsidR="00471C3B" w:rsidRPr="00471C3B" w:rsidRDefault="00471C3B" w:rsidP="00471C3B">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Back End: Java</w:t>
            </w:r>
          </w:p>
          <w:p w14:paraId="3426D81E" w14:textId="5AC64A29" w:rsidR="00471C3B" w:rsidRDefault="00471C3B" w:rsidP="00471C3B">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Database: MySQL</w:t>
            </w:r>
          </w:p>
          <w:p w14:paraId="0417F8A4" w14:textId="77777777" w:rsidR="0010234F" w:rsidRPr="00471C3B" w:rsidRDefault="0010234F" w:rsidP="0010234F">
            <w:pPr>
              <w:pStyle w:val="ListParagraph"/>
              <w:spacing w:line="240" w:lineRule="auto"/>
              <w:jc w:val="left"/>
              <w:rPr>
                <w:color w:val="404040" w:themeColor="text1" w:themeTint="BF"/>
                <w:sz w:val="20"/>
                <w:szCs w:val="20"/>
              </w:rPr>
            </w:pPr>
          </w:p>
          <w:p w14:paraId="4DE6D329" w14:textId="2B3FB3AC" w:rsidR="00471C3B" w:rsidRDefault="00471C3B" w:rsidP="00471C3B">
            <w:pPr>
              <w:spacing w:line="240" w:lineRule="auto"/>
              <w:rPr>
                <w:szCs w:val="20"/>
              </w:rPr>
            </w:pPr>
          </w:p>
          <w:p w14:paraId="3A966926" w14:textId="0A49D628" w:rsidR="00471C3B" w:rsidRPr="00340BAF" w:rsidRDefault="00471C3B" w:rsidP="00471C3B">
            <w:pPr>
              <w:pStyle w:val="Heading3"/>
              <w:rPr>
                <w:color w:val="404040" w:themeColor="text1" w:themeTint="BF"/>
              </w:rPr>
            </w:pPr>
            <w:proofErr w:type="spellStart"/>
            <w:r>
              <w:rPr>
                <w:color w:val="404040" w:themeColor="text1" w:themeTint="BF"/>
              </w:rPr>
              <w:t>Electrik.Ai</w:t>
            </w:r>
            <w:proofErr w:type="spellEnd"/>
          </w:p>
          <w:p w14:paraId="374C9DFD" w14:textId="6F8B9B60" w:rsidR="00471C3B" w:rsidRDefault="00471C3B" w:rsidP="00954CE3">
            <w:pPr>
              <w:jc w:val="both"/>
            </w:pPr>
            <w:proofErr w:type="spellStart"/>
            <w:r w:rsidRPr="00BE649A">
              <w:t>Electrik.Ai</w:t>
            </w:r>
            <w:proofErr w:type="spellEnd"/>
            <w:r w:rsidRPr="00BE649A">
              <w:t xml:space="preserve"> is a cloud-based service for user interested in tracking visitor information on their website. Electrik.AI captures every event on their website and use it for independent analysis and reporting.</w:t>
            </w:r>
          </w:p>
          <w:p w14:paraId="1155BBD2" w14:textId="77777777" w:rsidR="00471C3B" w:rsidRPr="00471C3B" w:rsidRDefault="00471C3B" w:rsidP="00471C3B">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Front End: HTML, CSS3, Angular</w:t>
            </w:r>
          </w:p>
          <w:p w14:paraId="211310A7" w14:textId="77777777" w:rsidR="00471C3B" w:rsidRPr="00471C3B" w:rsidRDefault="00471C3B" w:rsidP="00471C3B">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Back End: Java</w:t>
            </w:r>
          </w:p>
          <w:p w14:paraId="358E1C0C" w14:textId="1F720DFD" w:rsidR="00471C3B" w:rsidRPr="00471C3B" w:rsidRDefault="00471C3B" w:rsidP="00471C3B">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Database: MySQL</w:t>
            </w:r>
          </w:p>
          <w:p w14:paraId="58086FF9" w14:textId="26AA54B7" w:rsidR="00471C3B" w:rsidRDefault="00471C3B" w:rsidP="00471C3B">
            <w:pPr>
              <w:spacing w:line="240" w:lineRule="auto"/>
              <w:rPr>
                <w:szCs w:val="20"/>
              </w:rPr>
            </w:pPr>
          </w:p>
          <w:p w14:paraId="6F80BF9A" w14:textId="77777777" w:rsidR="0010234F" w:rsidRDefault="0010234F" w:rsidP="00471C3B">
            <w:pPr>
              <w:spacing w:line="240" w:lineRule="auto"/>
              <w:rPr>
                <w:szCs w:val="20"/>
              </w:rPr>
            </w:pPr>
          </w:p>
          <w:p w14:paraId="339A52DF" w14:textId="654EEDCB" w:rsidR="00471C3B" w:rsidRPr="00340BAF" w:rsidRDefault="00471C3B" w:rsidP="00471C3B">
            <w:pPr>
              <w:pStyle w:val="Heading3"/>
              <w:rPr>
                <w:color w:val="404040" w:themeColor="text1" w:themeTint="BF"/>
              </w:rPr>
            </w:pPr>
            <w:r>
              <w:rPr>
                <w:color w:val="404040" w:themeColor="text1" w:themeTint="BF"/>
              </w:rPr>
              <w:t>Data Catalog</w:t>
            </w:r>
          </w:p>
          <w:p w14:paraId="0B2C9998" w14:textId="77777777" w:rsidR="00471C3B" w:rsidRDefault="00471C3B" w:rsidP="00954CE3">
            <w:pPr>
              <w:jc w:val="both"/>
            </w:pPr>
            <w:r w:rsidRPr="005129F9">
              <w:t xml:space="preserve">It is a </w:t>
            </w:r>
            <w:r>
              <w:t>data visualization tool which represents data by using visual elements like charts and graphs.  It helps to understand trends, patterns and outliers in data and helps stakeholders to make an effective and fast decision making</w:t>
            </w:r>
            <w:r w:rsidRPr="005129F9">
              <w:t xml:space="preserve">. </w:t>
            </w:r>
          </w:p>
          <w:p w14:paraId="7A07D005" w14:textId="77777777" w:rsidR="00471C3B" w:rsidRPr="00471C3B" w:rsidRDefault="00471C3B" w:rsidP="00471C3B">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Front End: HTML, CSS3, Angular</w:t>
            </w:r>
          </w:p>
          <w:p w14:paraId="18C441A3" w14:textId="03C7134C" w:rsidR="00471C3B" w:rsidRDefault="00471C3B" w:rsidP="00471C3B">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Back End: Java</w:t>
            </w:r>
          </w:p>
          <w:p w14:paraId="073BF2A0" w14:textId="5C8342E7" w:rsidR="008F7B6F" w:rsidRPr="00471C3B" w:rsidRDefault="008F7B6F" w:rsidP="00471C3B">
            <w:pPr>
              <w:pStyle w:val="ListParagraph"/>
              <w:numPr>
                <w:ilvl w:val="0"/>
                <w:numId w:val="9"/>
              </w:numPr>
              <w:spacing w:line="240" w:lineRule="auto"/>
              <w:jc w:val="left"/>
              <w:rPr>
                <w:color w:val="404040" w:themeColor="text1" w:themeTint="BF"/>
                <w:sz w:val="20"/>
                <w:szCs w:val="20"/>
              </w:rPr>
            </w:pPr>
            <w:r>
              <w:rPr>
                <w:color w:val="404040" w:themeColor="text1" w:themeTint="BF"/>
                <w:sz w:val="20"/>
                <w:szCs w:val="20"/>
              </w:rPr>
              <w:t>Database: MySQL</w:t>
            </w:r>
          </w:p>
          <w:p w14:paraId="55ABEFD3" w14:textId="39436FF5" w:rsidR="00471C3B" w:rsidRDefault="00471C3B" w:rsidP="00471C3B">
            <w:pPr>
              <w:spacing w:line="240" w:lineRule="auto"/>
              <w:rPr>
                <w:szCs w:val="20"/>
              </w:rPr>
            </w:pPr>
          </w:p>
          <w:p w14:paraId="6B2ACAF7" w14:textId="77777777" w:rsidR="0010234F" w:rsidRDefault="0010234F" w:rsidP="00471C3B">
            <w:pPr>
              <w:spacing w:line="240" w:lineRule="auto"/>
              <w:rPr>
                <w:szCs w:val="20"/>
              </w:rPr>
            </w:pPr>
          </w:p>
          <w:p w14:paraId="50355FB1" w14:textId="31C830E5" w:rsidR="00471C3B" w:rsidRPr="00340BAF" w:rsidRDefault="00471C3B" w:rsidP="00471C3B">
            <w:pPr>
              <w:pStyle w:val="Heading3"/>
              <w:rPr>
                <w:color w:val="404040" w:themeColor="text1" w:themeTint="BF"/>
              </w:rPr>
            </w:pPr>
            <w:proofErr w:type="spellStart"/>
            <w:r>
              <w:rPr>
                <w:color w:val="404040" w:themeColor="text1" w:themeTint="BF"/>
              </w:rPr>
              <w:t>Circleyard</w:t>
            </w:r>
            <w:proofErr w:type="spellEnd"/>
          </w:p>
          <w:p w14:paraId="4E227A45" w14:textId="61B7C7E7" w:rsidR="008F7B6F" w:rsidRDefault="008F7B6F" w:rsidP="00954CE3">
            <w:pPr>
              <w:jc w:val="both"/>
            </w:pPr>
            <w:proofErr w:type="spellStart"/>
            <w:r>
              <w:t>Circleyard</w:t>
            </w:r>
            <w:proofErr w:type="spellEnd"/>
            <w:r>
              <w:t xml:space="preserve"> is a free cloud based, secure, real-time and members only communication platform that enable members to find right resources and information at the right time. Members can seamlessly make announcements, exchange ideas, post ads, offer services, publish events and much more. </w:t>
            </w:r>
            <w:proofErr w:type="spellStart"/>
            <w:r>
              <w:t>Circleyard</w:t>
            </w:r>
            <w:proofErr w:type="spellEnd"/>
            <w:r>
              <w:t xml:space="preserve"> gathers information posted by the members within your group or community and segregates them into different categories. With </w:t>
            </w:r>
            <w:proofErr w:type="spellStart"/>
            <w:r>
              <w:t>Circleyard</w:t>
            </w:r>
            <w:proofErr w:type="spellEnd"/>
            <w:r>
              <w:t>, content is available not only on Web or Mobiles but also on Kiosk’s and TV.</w:t>
            </w:r>
          </w:p>
          <w:p w14:paraId="0BFC3963" w14:textId="2A1ABFF0" w:rsidR="008F7B6F" w:rsidRPr="00471C3B" w:rsidRDefault="008F7B6F" w:rsidP="008F7B6F">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Front End: HTML, CSS3, Angular</w:t>
            </w:r>
          </w:p>
          <w:p w14:paraId="66323BE4" w14:textId="5F4221D1" w:rsidR="008F7B6F" w:rsidRDefault="008F7B6F" w:rsidP="008F7B6F">
            <w:pPr>
              <w:pStyle w:val="ListParagraph"/>
              <w:numPr>
                <w:ilvl w:val="0"/>
                <w:numId w:val="9"/>
              </w:numPr>
              <w:spacing w:line="240" w:lineRule="auto"/>
              <w:jc w:val="left"/>
              <w:rPr>
                <w:color w:val="404040" w:themeColor="text1" w:themeTint="BF"/>
                <w:sz w:val="20"/>
                <w:szCs w:val="20"/>
              </w:rPr>
            </w:pPr>
            <w:r w:rsidRPr="00471C3B">
              <w:rPr>
                <w:color w:val="404040" w:themeColor="text1" w:themeTint="BF"/>
                <w:sz w:val="20"/>
                <w:szCs w:val="20"/>
              </w:rPr>
              <w:t>Back End: Java</w:t>
            </w:r>
          </w:p>
          <w:p w14:paraId="071841A5" w14:textId="0D90B6F2" w:rsidR="008F7B6F" w:rsidRPr="00471C3B" w:rsidRDefault="008F7B6F" w:rsidP="008F7B6F">
            <w:pPr>
              <w:pStyle w:val="ListParagraph"/>
              <w:numPr>
                <w:ilvl w:val="0"/>
                <w:numId w:val="9"/>
              </w:numPr>
              <w:spacing w:line="240" w:lineRule="auto"/>
              <w:jc w:val="left"/>
              <w:rPr>
                <w:color w:val="404040" w:themeColor="text1" w:themeTint="BF"/>
                <w:sz w:val="20"/>
                <w:szCs w:val="20"/>
              </w:rPr>
            </w:pPr>
            <w:r>
              <w:rPr>
                <w:color w:val="404040" w:themeColor="text1" w:themeTint="BF"/>
                <w:sz w:val="20"/>
                <w:szCs w:val="20"/>
              </w:rPr>
              <w:t>Database: MongoDB</w:t>
            </w:r>
          </w:p>
          <w:p w14:paraId="6EDC141B" w14:textId="77777777" w:rsidR="008F7B6F" w:rsidRDefault="008F7B6F" w:rsidP="008F7B6F"/>
          <w:p w14:paraId="1CC1C1D2" w14:textId="77777777" w:rsidR="00471C3B" w:rsidRPr="00471C3B" w:rsidRDefault="00471C3B" w:rsidP="00471C3B">
            <w:pPr>
              <w:spacing w:line="240" w:lineRule="auto"/>
              <w:rPr>
                <w:szCs w:val="20"/>
              </w:rPr>
            </w:pPr>
          </w:p>
          <w:p w14:paraId="45DC96EA" w14:textId="77777777" w:rsidR="00471C3B" w:rsidRPr="00471C3B" w:rsidRDefault="00471C3B" w:rsidP="00471C3B">
            <w:pPr>
              <w:spacing w:line="240" w:lineRule="auto"/>
              <w:rPr>
                <w:szCs w:val="20"/>
              </w:rPr>
            </w:pPr>
          </w:p>
          <w:p w14:paraId="0A3344F6" w14:textId="3ABD8EFC" w:rsidR="008F7B6F" w:rsidRPr="00340BAF" w:rsidRDefault="008F7B6F" w:rsidP="008F7B6F">
            <w:pPr>
              <w:pStyle w:val="Heading1"/>
            </w:pPr>
            <w:r>
              <w:t>DECLARATION</w:t>
            </w:r>
          </w:p>
          <w:p w14:paraId="567FEFC7" w14:textId="01D1610F" w:rsidR="008F7B6F" w:rsidRDefault="008F7B6F" w:rsidP="007C5739">
            <w:r>
              <w:t>I hereby declare that the information furnished above is true to the best of my knowledge and belief.</w:t>
            </w:r>
          </w:p>
          <w:p w14:paraId="16413C8F" w14:textId="65AF612C" w:rsidR="00A63F8D" w:rsidRPr="00340BAF" w:rsidRDefault="008F7B6F" w:rsidP="008F7B6F">
            <w:r>
              <w:t xml:space="preserve">                                                                                    </w:t>
            </w:r>
            <w:r w:rsidR="00954CE3">
              <w:t xml:space="preserve">   </w:t>
            </w:r>
            <w:r>
              <w:t>-Yogesh Khapekar</w:t>
            </w:r>
          </w:p>
          <w:p w14:paraId="0E819232" w14:textId="2F8F17D0" w:rsidR="00CE7496" w:rsidRPr="00340BAF" w:rsidRDefault="00CE7496" w:rsidP="0033248B"/>
        </w:tc>
      </w:tr>
    </w:tbl>
    <w:p w14:paraId="6BB9CF13" w14:textId="77777777" w:rsidR="004F03F5" w:rsidRPr="00340BAF" w:rsidRDefault="004F03F5" w:rsidP="00492458"/>
    <w:sectPr w:rsidR="004F03F5" w:rsidRPr="00340BAF" w:rsidSect="001B1A6C">
      <w:pgSz w:w="12240" w:h="15840" w:code="1"/>
      <w:pgMar w:top="284" w:right="1077" w:bottom="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680DC" w14:textId="77777777" w:rsidR="001675CE" w:rsidRDefault="001675CE" w:rsidP="00F316AD">
      <w:r>
        <w:separator/>
      </w:r>
    </w:p>
  </w:endnote>
  <w:endnote w:type="continuationSeparator" w:id="0">
    <w:p w14:paraId="138A8B2C" w14:textId="77777777" w:rsidR="001675CE" w:rsidRDefault="001675CE" w:rsidP="00F316AD">
      <w:r>
        <w:continuationSeparator/>
      </w:r>
    </w:p>
  </w:endnote>
  <w:endnote w:type="continuationNotice" w:id="1">
    <w:p w14:paraId="257A8D97" w14:textId="77777777" w:rsidR="001675CE" w:rsidRDefault="00167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2F1D0" w14:textId="77777777" w:rsidR="001675CE" w:rsidRDefault="001675CE" w:rsidP="00F316AD">
      <w:r>
        <w:separator/>
      </w:r>
    </w:p>
  </w:footnote>
  <w:footnote w:type="continuationSeparator" w:id="0">
    <w:p w14:paraId="73ABD6FC" w14:textId="77777777" w:rsidR="001675CE" w:rsidRDefault="001675CE" w:rsidP="00F316AD">
      <w:r>
        <w:continuationSeparator/>
      </w:r>
    </w:p>
  </w:footnote>
  <w:footnote w:type="continuationNotice" w:id="1">
    <w:p w14:paraId="5DB7BD08" w14:textId="77777777" w:rsidR="001675CE" w:rsidRDefault="001675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ABF"/>
    <w:multiLevelType w:val="hybridMultilevel"/>
    <w:tmpl w:val="375E7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72F70"/>
    <w:multiLevelType w:val="hybridMultilevel"/>
    <w:tmpl w:val="22FC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17114"/>
    <w:multiLevelType w:val="hybridMultilevel"/>
    <w:tmpl w:val="C0C4C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1D7872"/>
    <w:multiLevelType w:val="hybridMultilevel"/>
    <w:tmpl w:val="0D5A9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EB3931"/>
    <w:multiLevelType w:val="hybridMultilevel"/>
    <w:tmpl w:val="8376B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10E94"/>
    <w:multiLevelType w:val="hybridMultilevel"/>
    <w:tmpl w:val="FCDAB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0D3F8C"/>
    <w:multiLevelType w:val="hybridMultilevel"/>
    <w:tmpl w:val="18F84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50F178B"/>
    <w:multiLevelType w:val="hybridMultilevel"/>
    <w:tmpl w:val="ADBCA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75124">
    <w:abstractNumId w:val="10"/>
  </w:num>
  <w:num w:numId="2" w16cid:durableId="422535719">
    <w:abstractNumId w:val="5"/>
  </w:num>
  <w:num w:numId="3" w16cid:durableId="1810049275">
    <w:abstractNumId w:val="8"/>
  </w:num>
  <w:num w:numId="4" w16cid:durableId="1444878997">
    <w:abstractNumId w:val="9"/>
  </w:num>
  <w:num w:numId="5" w16cid:durableId="1311524007">
    <w:abstractNumId w:val="0"/>
  </w:num>
  <w:num w:numId="6" w16cid:durableId="1162433699">
    <w:abstractNumId w:val="7"/>
  </w:num>
  <w:num w:numId="7" w16cid:durableId="271717347">
    <w:abstractNumId w:val="1"/>
  </w:num>
  <w:num w:numId="8" w16cid:durableId="1807772823">
    <w:abstractNumId w:val="4"/>
  </w:num>
  <w:num w:numId="9" w16cid:durableId="1630471293">
    <w:abstractNumId w:val="3"/>
  </w:num>
  <w:num w:numId="10" w16cid:durableId="5981942">
    <w:abstractNumId w:val="2"/>
  </w:num>
  <w:num w:numId="11" w16cid:durableId="2133597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C1"/>
    <w:rsid w:val="00000AEC"/>
    <w:rsid w:val="0002353C"/>
    <w:rsid w:val="000238CE"/>
    <w:rsid w:val="000453C1"/>
    <w:rsid w:val="00050D93"/>
    <w:rsid w:val="00064602"/>
    <w:rsid w:val="00065553"/>
    <w:rsid w:val="0008738F"/>
    <w:rsid w:val="000E1D44"/>
    <w:rsid w:val="0010234F"/>
    <w:rsid w:val="0012058C"/>
    <w:rsid w:val="00123EDB"/>
    <w:rsid w:val="00126A12"/>
    <w:rsid w:val="00132E87"/>
    <w:rsid w:val="001334A4"/>
    <w:rsid w:val="00137C2D"/>
    <w:rsid w:val="0015252B"/>
    <w:rsid w:val="0016696C"/>
    <w:rsid w:val="001675CE"/>
    <w:rsid w:val="001755F8"/>
    <w:rsid w:val="00175725"/>
    <w:rsid w:val="00186FDF"/>
    <w:rsid w:val="00194350"/>
    <w:rsid w:val="001A4DBF"/>
    <w:rsid w:val="001B1A6C"/>
    <w:rsid w:val="001B744B"/>
    <w:rsid w:val="001C4A17"/>
    <w:rsid w:val="001F0596"/>
    <w:rsid w:val="0020696E"/>
    <w:rsid w:val="00210701"/>
    <w:rsid w:val="002356A2"/>
    <w:rsid w:val="00247BA0"/>
    <w:rsid w:val="00260B1C"/>
    <w:rsid w:val="00271A16"/>
    <w:rsid w:val="002745A5"/>
    <w:rsid w:val="00280DBB"/>
    <w:rsid w:val="00294012"/>
    <w:rsid w:val="00294052"/>
    <w:rsid w:val="0029770D"/>
    <w:rsid w:val="002D12DA"/>
    <w:rsid w:val="002D7217"/>
    <w:rsid w:val="002E654A"/>
    <w:rsid w:val="003019B2"/>
    <w:rsid w:val="00311FD2"/>
    <w:rsid w:val="003220F2"/>
    <w:rsid w:val="00325DD9"/>
    <w:rsid w:val="0033248B"/>
    <w:rsid w:val="003334FA"/>
    <w:rsid w:val="00340BAF"/>
    <w:rsid w:val="0034688D"/>
    <w:rsid w:val="00366C2A"/>
    <w:rsid w:val="003712C1"/>
    <w:rsid w:val="003A08F7"/>
    <w:rsid w:val="003B103C"/>
    <w:rsid w:val="003C28C0"/>
    <w:rsid w:val="003D12EB"/>
    <w:rsid w:val="003D3B5A"/>
    <w:rsid w:val="003E7565"/>
    <w:rsid w:val="003F2D42"/>
    <w:rsid w:val="0040233B"/>
    <w:rsid w:val="00446803"/>
    <w:rsid w:val="00471C3B"/>
    <w:rsid w:val="00471FD0"/>
    <w:rsid w:val="00481994"/>
    <w:rsid w:val="00492458"/>
    <w:rsid w:val="004B50E0"/>
    <w:rsid w:val="004B5F10"/>
    <w:rsid w:val="004D4847"/>
    <w:rsid w:val="004E6C24"/>
    <w:rsid w:val="004F03F5"/>
    <w:rsid w:val="004F531F"/>
    <w:rsid w:val="004F6979"/>
    <w:rsid w:val="00511A6E"/>
    <w:rsid w:val="00534762"/>
    <w:rsid w:val="005630CF"/>
    <w:rsid w:val="00566E03"/>
    <w:rsid w:val="0057534A"/>
    <w:rsid w:val="00597AD7"/>
    <w:rsid w:val="00605A5B"/>
    <w:rsid w:val="00611CD0"/>
    <w:rsid w:val="00647EE2"/>
    <w:rsid w:val="00692B82"/>
    <w:rsid w:val="006C1342"/>
    <w:rsid w:val="006C60E6"/>
    <w:rsid w:val="006E70D3"/>
    <w:rsid w:val="007127A0"/>
    <w:rsid w:val="00722D1F"/>
    <w:rsid w:val="007302D3"/>
    <w:rsid w:val="00753620"/>
    <w:rsid w:val="0076502D"/>
    <w:rsid w:val="007A3D57"/>
    <w:rsid w:val="007B0F94"/>
    <w:rsid w:val="007B1BFF"/>
    <w:rsid w:val="007B3957"/>
    <w:rsid w:val="007C5739"/>
    <w:rsid w:val="00831271"/>
    <w:rsid w:val="0084513D"/>
    <w:rsid w:val="0084569D"/>
    <w:rsid w:val="0084757D"/>
    <w:rsid w:val="00872A76"/>
    <w:rsid w:val="008A01CE"/>
    <w:rsid w:val="008A07F9"/>
    <w:rsid w:val="008A694F"/>
    <w:rsid w:val="008B6E66"/>
    <w:rsid w:val="008C2562"/>
    <w:rsid w:val="008C5144"/>
    <w:rsid w:val="008D0091"/>
    <w:rsid w:val="008F7B6F"/>
    <w:rsid w:val="009079F3"/>
    <w:rsid w:val="00921FA7"/>
    <w:rsid w:val="00927425"/>
    <w:rsid w:val="009538EE"/>
    <w:rsid w:val="00954CE3"/>
    <w:rsid w:val="009A7E48"/>
    <w:rsid w:val="009B379C"/>
    <w:rsid w:val="009B4E2E"/>
    <w:rsid w:val="009C0059"/>
    <w:rsid w:val="009C0C11"/>
    <w:rsid w:val="009C12FE"/>
    <w:rsid w:val="009D1B58"/>
    <w:rsid w:val="009E0107"/>
    <w:rsid w:val="009F6F67"/>
    <w:rsid w:val="00A005D6"/>
    <w:rsid w:val="00A03035"/>
    <w:rsid w:val="00A10C09"/>
    <w:rsid w:val="00A125E9"/>
    <w:rsid w:val="00A134EE"/>
    <w:rsid w:val="00A23870"/>
    <w:rsid w:val="00A24B78"/>
    <w:rsid w:val="00A63F8D"/>
    <w:rsid w:val="00A76A25"/>
    <w:rsid w:val="00A77921"/>
    <w:rsid w:val="00AA3EF7"/>
    <w:rsid w:val="00AC0430"/>
    <w:rsid w:val="00B14059"/>
    <w:rsid w:val="00B149F6"/>
    <w:rsid w:val="00B471FA"/>
    <w:rsid w:val="00B575FB"/>
    <w:rsid w:val="00BA1F10"/>
    <w:rsid w:val="00BC7570"/>
    <w:rsid w:val="00BF2C3D"/>
    <w:rsid w:val="00BF7B29"/>
    <w:rsid w:val="00C064CA"/>
    <w:rsid w:val="00C1095A"/>
    <w:rsid w:val="00C36587"/>
    <w:rsid w:val="00C55791"/>
    <w:rsid w:val="00C55D85"/>
    <w:rsid w:val="00C660EF"/>
    <w:rsid w:val="00C83211"/>
    <w:rsid w:val="00CA2273"/>
    <w:rsid w:val="00CD008D"/>
    <w:rsid w:val="00CD50FD"/>
    <w:rsid w:val="00CD7F27"/>
    <w:rsid w:val="00CE2B1B"/>
    <w:rsid w:val="00CE4EAB"/>
    <w:rsid w:val="00CE7496"/>
    <w:rsid w:val="00CF1FD7"/>
    <w:rsid w:val="00D055F1"/>
    <w:rsid w:val="00D05DEF"/>
    <w:rsid w:val="00D2090C"/>
    <w:rsid w:val="00D255E1"/>
    <w:rsid w:val="00D365FA"/>
    <w:rsid w:val="00D43DDA"/>
    <w:rsid w:val="00D47124"/>
    <w:rsid w:val="00D72318"/>
    <w:rsid w:val="00D834F0"/>
    <w:rsid w:val="00DC715A"/>
    <w:rsid w:val="00DD5D7B"/>
    <w:rsid w:val="00DE7CC5"/>
    <w:rsid w:val="00E10F01"/>
    <w:rsid w:val="00E11608"/>
    <w:rsid w:val="00E61BAC"/>
    <w:rsid w:val="00E751E1"/>
    <w:rsid w:val="00E842E3"/>
    <w:rsid w:val="00EB3739"/>
    <w:rsid w:val="00EE2991"/>
    <w:rsid w:val="00EE2BDB"/>
    <w:rsid w:val="00F012B4"/>
    <w:rsid w:val="00F316AD"/>
    <w:rsid w:val="00F42EBA"/>
    <w:rsid w:val="00F4501B"/>
    <w:rsid w:val="00F4615D"/>
    <w:rsid w:val="00F7416C"/>
    <w:rsid w:val="00F91E10"/>
    <w:rsid w:val="00FB34EE"/>
    <w:rsid w:val="00FC78EE"/>
    <w:rsid w:val="00FE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345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3248B"/>
    <w:pPr>
      <w:spacing w:line="288" w:lineRule="auto"/>
    </w:pPr>
    <w:rPr>
      <w:color w:val="404040" w:themeColor="text1" w:themeTint="BF"/>
      <w:sz w:val="20"/>
    </w:rPr>
  </w:style>
  <w:style w:type="paragraph" w:styleId="Heading1">
    <w:name w:val="heading 1"/>
    <w:basedOn w:val="Normal"/>
    <w:next w:val="Normal"/>
    <w:link w:val="Heading1Char"/>
    <w:uiPriority w:val="2"/>
    <w:rsid w:val="00137C2D"/>
    <w:pPr>
      <w:spacing w:after="120"/>
      <w:outlineLvl w:val="0"/>
    </w:pPr>
    <w:rPr>
      <w:rFonts w:asciiTheme="majorHAnsi" w:hAnsiTheme="majorHAnsi"/>
      <w:b/>
      <w:caps/>
      <w:spacing w:val="30"/>
      <w:sz w:val="28"/>
    </w:rPr>
  </w:style>
  <w:style w:type="paragraph" w:styleId="Heading2">
    <w:name w:val="heading 2"/>
    <w:basedOn w:val="Normal"/>
    <w:next w:val="Normal"/>
    <w:link w:val="Heading2Char"/>
    <w:uiPriority w:val="3"/>
    <w:rsid w:val="00CE7496"/>
    <w:pPr>
      <w:outlineLvl w:val="1"/>
    </w:pPr>
    <w:rPr>
      <w:rFonts w:asciiTheme="majorHAnsi" w:hAnsiTheme="majorHAnsi"/>
      <w:caps/>
      <w:spacing w:val="6"/>
    </w:rPr>
  </w:style>
  <w:style w:type="paragraph" w:styleId="Heading3">
    <w:name w:val="heading 3"/>
    <w:basedOn w:val="Normal"/>
    <w:next w:val="Normal"/>
    <w:link w:val="Heading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Title">
    <w:name w:val="Title"/>
    <w:basedOn w:val="Normal"/>
    <w:next w:val="Normal"/>
    <w:link w:val="TitleChar"/>
    <w:qFormat/>
    <w:rsid w:val="0084569D"/>
    <w:pPr>
      <w:spacing w:line="240" w:lineRule="auto"/>
    </w:pPr>
    <w:rPr>
      <w:rFonts w:asciiTheme="majorHAnsi" w:hAnsiTheme="majorHAnsi" w:cs="Times New Roman (Body CS)"/>
      <w:caps/>
      <w:spacing w:val="30"/>
      <w:sz w:val="90"/>
    </w:rPr>
  </w:style>
  <w:style w:type="character" w:customStyle="1" w:styleId="TitleChar">
    <w:name w:val="Title Char"/>
    <w:basedOn w:val="DefaultParagraphFont"/>
    <w:link w:val="Title"/>
    <w:rsid w:val="0084569D"/>
    <w:rPr>
      <w:rFonts w:asciiTheme="majorHAnsi" w:hAnsiTheme="majorHAnsi" w:cs="Times New Roman (Body CS)"/>
      <w:caps/>
      <w:color w:val="404040" w:themeColor="text1" w:themeTint="BF"/>
      <w:spacing w:val="30"/>
      <w:sz w:val="90"/>
    </w:rPr>
  </w:style>
  <w:style w:type="paragraph" w:styleId="Subtitle">
    <w:name w:val="Subtitle"/>
    <w:basedOn w:val="Normal"/>
    <w:next w:val="Normal"/>
    <w:link w:val="SubtitleChar"/>
    <w:uiPriority w:val="1"/>
    <w:qFormat/>
    <w:rsid w:val="00137C2D"/>
    <w:pPr>
      <w:spacing w:after="480"/>
    </w:pPr>
    <w:rPr>
      <w:rFonts w:cs="Times New Roman (Body CS)"/>
      <w:caps/>
      <w:spacing w:val="20"/>
      <w:sz w:val="32"/>
    </w:rPr>
  </w:style>
  <w:style w:type="character" w:customStyle="1" w:styleId="SubtitleChar">
    <w:name w:val="Subtitle Char"/>
    <w:basedOn w:val="DefaultParagraphFont"/>
    <w:link w:val="Subtitle"/>
    <w:uiPriority w:val="1"/>
    <w:rsid w:val="00137C2D"/>
    <w:rPr>
      <w:rFonts w:cs="Times New Roman (Body CS)"/>
      <w:caps/>
      <w:color w:val="404040" w:themeColor="text1" w:themeTint="BF"/>
      <w:spacing w:val="20"/>
      <w:sz w:val="32"/>
    </w:rPr>
  </w:style>
  <w:style w:type="character" w:customStyle="1" w:styleId="Heading1Char">
    <w:name w:val="Heading 1 Char"/>
    <w:basedOn w:val="DefaultParagraphFont"/>
    <w:link w:val="Heading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Heading2Char">
    <w:name w:val="Heading 2 Char"/>
    <w:basedOn w:val="DefaultParagraphFont"/>
    <w:link w:val="Heading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rsid w:val="00E842E3"/>
    <w:rPr>
      <w:rFonts w:ascii="Arial" w:hAnsi="Arial"/>
      <w:b/>
      <w:i w:val="0"/>
      <w:caps/>
      <w:smallCaps w:val="0"/>
      <w:color w:val="000000" w:themeColor="text1"/>
      <w:spacing w:val="10"/>
      <w:sz w:val="20"/>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customStyle="1" w:styleId="Heading3Char">
    <w:name w:val="Heading 3 Char"/>
    <w:basedOn w:val="DefaultParagraphFont"/>
    <w:link w:val="Heading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TableNormal"/>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Hyperlink">
    <w:name w:val="Hyperlink"/>
    <w:basedOn w:val="DefaultParagraphFont"/>
    <w:uiPriority w:val="99"/>
    <w:unhideWhenUsed/>
    <w:rsid w:val="00311FD2"/>
    <w:rPr>
      <w:color w:val="0563C1" w:themeColor="hyperlink"/>
      <w:u w:val="single"/>
    </w:rPr>
  </w:style>
  <w:style w:type="character" w:customStyle="1" w:styleId="UnresolvedMention1">
    <w:name w:val="Unresolved Mention1"/>
    <w:basedOn w:val="DefaultParagraphFont"/>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 w:type="paragraph" w:customStyle="1" w:styleId="Information">
    <w:name w:val="Information"/>
    <w:basedOn w:val="BodyText"/>
    <w:uiPriority w:val="1"/>
    <w:qFormat/>
    <w:rsid w:val="004F6979"/>
    <w:pPr>
      <w:kinsoku w:val="0"/>
      <w:overflowPunct w:val="0"/>
      <w:spacing w:before="4" w:after="0" w:line="240" w:lineRule="auto"/>
    </w:pPr>
    <w:rPr>
      <w:rFonts w:eastAsia="Times New Roman" w:cs="Times New Roman"/>
      <w:color w:val="D7B15C" w:themeColor="accent4"/>
      <w:szCs w:val="17"/>
    </w:rPr>
  </w:style>
  <w:style w:type="paragraph" w:styleId="BodyText">
    <w:name w:val="Body Text"/>
    <w:basedOn w:val="Normal"/>
    <w:link w:val="BodyTextChar"/>
    <w:uiPriority w:val="1"/>
    <w:semiHidden/>
    <w:unhideWhenUsed/>
    <w:qFormat/>
    <w:rsid w:val="004F6979"/>
    <w:pPr>
      <w:spacing w:after="120"/>
    </w:pPr>
  </w:style>
  <w:style w:type="character" w:customStyle="1" w:styleId="BodyTextChar">
    <w:name w:val="Body Text Char"/>
    <w:basedOn w:val="DefaultParagraphFont"/>
    <w:link w:val="BodyText"/>
    <w:uiPriority w:val="1"/>
    <w:semiHidden/>
    <w:rsid w:val="004F6979"/>
    <w:rPr>
      <w:color w:val="404040" w:themeColor="text1" w:themeTint="BF"/>
      <w:sz w:val="20"/>
    </w:rPr>
  </w:style>
  <w:style w:type="character" w:styleId="UnresolvedMention">
    <w:name w:val="Unresolved Mention"/>
    <w:basedOn w:val="DefaultParagraphFont"/>
    <w:uiPriority w:val="99"/>
    <w:semiHidden/>
    <w:unhideWhenUsed/>
    <w:rsid w:val="004B5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svg"/><Relationship Id="rId18" Type="http://schemas.openxmlformats.org/officeDocument/2006/relationships/hyperlink" Target="mailto:yogesh.k12288@gmai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yogesh12288.github.i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Attorn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C122E967A742D38036CB3A4ED380B5"/>
        <w:category>
          <w:name w:val="General"/>
          <w:gallery w:val="placeholder"/>
        </w:category>
        <w:types>
          <w:type w:val="bbPlcHdr"/>
        </w:types>
        <w:behaviors>
          <w:behavior w:val="content"/>
        </w:behaviors>
        <w:guid w:val="{62CDDE1E-4F20-4E5E-95FF-940D9208E5AC}"/>
      </w:docPartPr>
      <w:docPartBody>
        <w:p w:rsidR="00A2632F" w:rsidRDefault="00000000">
          <w:pPr>
            <w:pStyle w:val="E7C122E967A742D38036CB3A4ED380B5"/>
          </w:pPr>
          <w:r w:rsidRPr="00CE749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3A"/>
    <w:rsid w:val="00113CEE"/>
    <w:rsid w:val="00146F9C"/>
    <w:rsid w:val="0032561E"/>
    <w:rsid w:val="003D600F"/>
    <w:rsid w:val="00955316"/>
    <w:rsid w:val="00A2632F"/>
    <w:rsid w:val="00B95FA7"/>
    <w:rsid w:val="00DC493A"/>
    <w:rsid w:val="00E2745F"/>
    <w:rsid w:val="00EC1E58"/>
    <w:rsid w:val="00FE3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C122E967A742D38036CB3A4ED380B5">
    <w:name w:val="E7C122E967A742D38036CB3A4ED380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5C8826-FAE8-45D8-8293-DB168F65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05926A-D910-4AE1-BBC9-5115B8B5BBE0}">
  <ds:schemaRefs>
    <ds:schemaRef ds:uri="http://schemas.microsoft.com/sharepoint/v3/contenttype/forms"/>
  </ds:schemaRefs>
</ds:datastoreItem>
</file>

<file path=customXml/itemProps3.xml><?xml version="1.0" encoding="utf-8"?>
<ds:datastoreItem xmlns:ds="http://schemas.openxmlformats.org/officeDocument/2006/customXml" ds:itemID="{42AB396E-6226-4C7B-B1DD-E1047701B31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Attorney resume</Template>
  <TotalTime>0</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2023-12-27T17:55:00Z</dcterms:created>
  <dcterms:modified xsi:type="dcterms:W3CDTF">2024-05-07T18:55:00Z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